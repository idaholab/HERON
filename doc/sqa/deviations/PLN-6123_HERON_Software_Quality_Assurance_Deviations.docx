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669981ED" w:rsidR="002F388B" w:rsidRPr="00C41A43" w:rsidRDefault="002F388B" w:rsidP="00C41A43">
            <w:pPr>
              <w:pStyle w:val="Header--9ptTNR"/>
              <w:jc w:val="right"/>
              <w:rPr>
                <w:szCs w:val="18"/>
              </w:rPr>
            </w:pP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4D34331B" w:rsidR="002F388B" w:rsidRPr="00C41A43" w:rsidRDefault="002F388B" w:rsidP="00C41A43">
            <w:pPr>
              <w:pStyle w:val="header--12ptTNR"/>
              <w:rPr>
                <w:rFonts w:asciiTheme="minorHAnsi" w:hAnsiTheme="minorHAnsi"/>
                <w:sz w:val="18"/>
                <w:szCs w:val="18"/>
              </w:rPr>
            </w:pP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219C8282" w:rsidR="009C7AF7" w:rsidRDefault="009C7AF7" w:rsidP="00C90FF0">
            <w:pPr>
              <w:pStyle w:val="CV-topinfo"/>
            </w:pPr>
            <w:r>
              <w:t>Document ID: PLN-</w:t>
            </w:r>
            <w:r w:rsidR="001B1BEF">
              <w:t>6123</w:t>
            </w:r>
          </w:p>
          <w:p w14:paraId="55ECE72D" w14:textId="57D45ADE" w:rsidR="009C7AF7" w:rsidRDefault="009C7AF7" w:rsidP="00C90FF0">
            <w:pPr>
              <w:pStyle w:val="CV-topinfo"/>
            </w:pPr>
            <w:r>
              <w:t xml:space="preserve">Revision ID: </w:t>
            </w:r>
            <w:r w:rsidR="00082AF2">
              <w:t xml:space="preserve">0 </w:t>
            </w:r>
          </w:p>
          <w:p w14:paraId="7C6D8655" w14:textId="1B543B86" w:rsidR="009C7AF7" w:rsidRDefault="009C7AF7" w:rsidP="009C7AF7">
            <w:pPr>
              <w:pStyle w:val="CV-topinfo"/>
            </w:pPr>
            <w:r>
              <w:t xml:space="preserve">Effective Date: </w:t>
            </w:r>
            <w:r w:rsidR="001B1BEF">
              <w:t>07</w:t>
            </w:r>
            <w:r w:rsidR="00F767D8">
              <w:t>/</w:t>
            </w:r>
            <w:r w:rsidR="001B1BEF">
              <w:t>10</w:t>
            </w:r>
            <w:r w:rsidR="00F767D8">
              <w:t>/20</w:t>
            </w:r>
            <w:r w:rsidR="00DF169F">
              <w:t>20</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71C9EA6" w14:textId="77777777" w:rsidR="009C7AF7" w:rsidRDefault="009C7AF7" w:rsidP="005B0724">
            <w:pPr>
              <w:pStyle w:val="CV-DocumentType"/>
            </w:pPr>
            <w:r>
              <w:t>Software Quality Assurance Plan (SQAP)</w:t>
            </w:r>
          </w:p>
          <w:p w14:paraId="4A085CF8" w14:textId="63FCC821" w:rsidR="00DF169F" w:rsidRDefault="00DF169F" w:rsidP="005B0724">
            <w:pPr>
              <w:pStyle w:val="CV-DocumentType"/>
            </w:pPr>
            <w:r>
              <w:t>Deviations</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062339BD" w:rsidR="009C7AF7" w:rsidRDefault="00DF169F" w:rsidP="00CB78DE">
            <w:pPr>
              <w:pStyle w:val="CV-title"/>
            </w:pPr>
            <w:bookmarkStart w:id="0" w:name="Title"/>
            <w:r>
              <w:t>HERON</w:t>
            </w:r>
            <w:r w:rsidR="009C7AF7">
              <w:t xml:space="preserve"> </w:t>
            </w:r>
            <w:bookmarkEnd w:id="0"/>
            <w:r w:rsidR="009C7AF7">
              <w:t xml:space="preserve">Software Quality Assurance </w:t>
            </w:r>
            <w:r w:rsidR="00EC1BF7">
              <w:t>and Maintenance and Operation</w:t>
            </w:r>
            <w:r w:rsidR="00167701">
              <w:t>s</w:t>
            </w:r>
            <w:r w:rsidR="00EC1BF7">
              <w:t xml:space="preserve"> </w:t>
            </w:r>
            <w:r>
              <w:t>Deviations</w:t>
            </w:r>
          </w:p>
        </w:tc>
      </w:tr>
    </w:tbl>
    <w:p w14:paraId="3FD88EA3" w14:textId="77777777" w:rsidR="00600035" w:rsidRDefault="00600035">
      <w:pPr>
        <w:pStyle w:val="Spacer"/>
      </w:pPr>
      <w:bookmarkStart w:id="1" w:name="_Ref2042271"/>
      <w:bookmarkStart w:id="2" w:name="_Ref2042608"/>
      <w:bookmarkStart w:id="3" w:name="_Ref2042618"/>
      <w:bookmarkStart w:id="4"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7D2B4CFC" w:rsidR="00BF2C05" w:rsidRDefault="00DF169F" w:rsidP="00CB78DE">
            <w:pPr>
              <w:pStyle w:val="Title"/>
            </w:pPr>
            <w:r>
              <w:lastRenderedPageBreak/>
              <w:t>HERON Software Quality Assurance and Maintenance Operations Deviations</w:t>
            </w:r>
          </w:p>
        </w:tc>
      </w:tr>
      <w:tr w:rsidR="00BF2C05" w:rsidRPr="00504C69" w14:paraId="0B31DA9D" w14:textId="77777777" w:rsidTr="00D90435">
        <w:trPr>
          <w:cantSplit/>
          <w:trHeight w:hRule="exact" w:val="720"/>
          <w:jc w:val="center"/>
        </w:trPr>
        <w:tc>
          <w:tcPr>
            <w:tcW w:w="9360" w:type="dxa"/>
            <w:gridSpan w:val="3"/>
          </w:tcPr>
          <w:p w14:paraId="747A1984" w14:textId="53C8EC83" w:rsidR="00BF2C05" w:rsidRPr="00504C69" w:rsidRDefault="00BF2C05" w:rsidP="00AA6A73">
            <w:pPr>
              <w:pStyle w:val="Ext-TP-jobnumber"/>
              <w:jc w:val="center"/>
              <w:rPr>
                <w:sz w:val="24"/>
                <w:szCs w:val="24"/>
              </w:rPr>
            </w:pPr>
            <w:r w:rsidRPr="00504C69">
              <w:rPr>
                <w:sz w:val="24"/>
                <w:szCs w:val="24"/>
              </w:rPr>
              <w:t>PLN-</w:t>
            </w:r>
            <w:r w:rsidR="001B1BEF">
              <w:rPr>
                <w:sz w:val="24"/>
                <w:szCs w:val="24"/>
              </w:rPr>
              <w:t>6123</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5E7D8C7B" w:rsidR="00BF2C05" w:rsidRDefault="00DF169F" w:rsidP="00D90435">
            <w:pPr>
              <w:pStyle w:val="Table11"/>
              <w:spacing w:before="0"/>
              <w:rPr>
                <w:color w:val="FF0000"/>
              </w:rPr>
            </w:pPr>
            <w:r>
              <w:t>Paul Talbot</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42E82C45" w14:textId="77777777" w:rsidR="00BF2C05" w:rsidRDefault="00BF2C05" w:rsidP="00D90435">
            <w:pPr>
              <w:pStyle w:val="Table11"/>
              <w:spacing w:before="0"/>
              <w:jc w:val="center"/>
              <w:rPr>
                <w:color w:val="000000"/>
              </w:rPr>
            </w:pP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22C53B8B" w:rsidR="00BF2C05" w:rsidRDefault="00BF2C05" w:rsidP="00D90435">
            <w:pPr>
              <w:pStyle w:val="Table11"/>
              <w:spacing w:before="0"/>
              <w:rPr>
                <w:color w:val="FF0000"/>
              </w:rPr>
            </w:pP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58EBD822" w14:textId="77777777" w:rsidR="00BF2C05" w:rsidRDefault="00BF2C05" w:rsidP="00D90435">
            <w:pPr>
              <w:pStyle w:val="Table11"/>
              <w:spacing w:before="0"/>
              <w:jc w:val="center"/>
              <w:rPr>
                <w:color w:val="000000"/>
              </w:rPr>
            </w:pP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0389FC5F" w:rsidR="00BF2C05" w:rsidRPr="00975F2A" w:rsidRDefault="00BF2C05" w:rsidP="00D90435">
            <w:pPr>
              <w:pStyle w:val="Table11"/>
              <w:spacing w:before="0" w:line="276" w:lineRule="auto"/>
              <w:rPr>
                <w:color w:val="FF0000"/>
              </w:rPr>
            </w:pPr>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41499205" w14:textId="77777777" w:rsidR="00BF2C05" w:rsidRDefault="00BF2C05" w:rsidP="00D90435">
            <w:pPr>
              <w:pStyle w:val="Table11"/>
              <w:spacing w:before="0"/>
              <w:jc w:val="center"/>
            </w:pP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proofErr w:type="spellStart"/>
            <w:r>
              <w:t>eCR</w:t>
            </w:r>
            <w:proofErr w:type="spellEnd"/>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0DDF5EFA" w14:textId="336C860D" w:rsidR="00D62A70" w:rsidRDefault="001D56B1">
      <w:pPr>
        <w:pStyle w:val="TOC1"/>
        <w:rPr>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hyperlink w:anchor="_Toc536544549" w:history="1">
        <w:r w:rsidR="00D62A70" w:rsidRPr="00A676A3">
          <w:rPr>
            <w:rStyle w:val="Hyperlink"/>
            <w:noProof/>
          </w:rPr>
          <w:t>1.</w:t>
        </w:r>
        <w:r w:rsidR="00D62A70">
          <w:rPr>
            <w:rFonts w:asciiTheme="minorHAnsi" w:eastAsiaTheme="minorEastAsia" w:hAnsiTheme="minorHAnsi" w:cstheme="minorBidi"/>
            <w:noProof/>
            <w:szCs w:val="24"/>
          </w:rPr>
          <w:tab/>
        </w:r>
        <w:r w:rsidR="00D62A70" w:rsidRPr="00A676A3">
          <w:rPr>
            <w:rStyle w:val="Hyperlink"/>
            <w:noProof/>
          </w:rPr>
          <w:t>PURPOSE</w:t>
        </w:r>
        <w:r w:rsidR="00D62A70">
          <w:rPr>
            <w:noProof/>
            <w:webHidden/>
          </w:rPr>
          <w:tab/>
        </w:r>
        <w:r w:rsidR="00D62A70">
          <w:rPr>
            <w:noProof/>
            <w:webHidden/>
          </w:rPr>
          <w:fldChar w:fldCharType="begin"/>
        </w:r>
        <w:r w:rsidR="00D62A70">
          <w:rPr>
            <w:noProof/>
            <w:webHidden/>
          </w:rPr>
          <w:instrText xml:space="preserve"> PAGEREF _Toc536544549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4D4B5DB5" w14:textId="691291D3" w:rsidR="00D62A70" w:rsidRDefault="00A82BBA">
      <w:pPr>
        <w:pStyle w:val="TOC2"/>
        <w:rPr>
          <w:rFonts w:asciiTheme="minorHAnsi" w:eastAsiaTheme="minorEastAsia" w:hAnsiTheme="minorHAnsi" w:cstheme="minorBidi"/>
          <w:noProof/>
          <w:szCs w:val="24"/>
        </w:rPr>
      </w:pPr>
      <w:hyperlink w:anchor="_Toc536544550"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RAVEN Description</w:t>
        </w:r>
        <w:r w:rsidR="00D62A70">
          <w:rPr>
            <w:noProof/>
            <w:webHidden/>
          </w:rPr>
          <w:tab/>
        </w:r>
        <w:r w:rsidR="00D62A70">
          <w:rPr>
            <w:noProof/>
            <w:webHidden/>
          </w:rPr>
          <w:fldChar w:fldCharType="begin"/>
        </w:r>
        <w:r w:rsidR="00D62A70">
          <w:rPr>
            <w:noProof/>
            <w:webHidden/>
          </w:rPr>
          <w:instrText xml:space="preserve"> PAGEREF _Toc536544550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5F56CE21" w14:textId="0D4E1D3A" w:rsidR="00D62A70" w:rsidRDefault="00A82BBA">
      <w:pPr>
        <w:pStyle w:val="TOC2"/>
        <w:rPr>
          <w:rFonts w:asciiTheme="minorHAnsi" w:eastAsiaTheme="minorEastAsia" w:hAnsiTheme="minorHAnsi" w:cstheme="minorBidi"/>
          <w:noProof/>
          <w:szCs w:val="24"/>
        </w:rPr>
      </w:pPr>
      <w:hyperlink w:anchor="_Toc536544551"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Software Lifecycle</w:t>
        </w:r>
        <w:r w:rsidR="00D62A70">
          <w:rPr>
            <w:noProof/>
            <w:webHidden/>
          </w:rPr>
          <w:tab/>
        </w:r>
        <w:r w:rsidR="00D62A70">
          <w:rPr>
            <w:noProof/>
            <w:webHidden/>
          </w:rPr>
          <w:fldChar w:fldCharType="begin"/>
        </w:r>
        <w:r w:rsidR="00D62A70">
          <w:rPr>
            <w:noProof/>
            <w:webHidden/>
          </w:rPr>
          <w:instrText xml:space="preserve"> PAGEREF _Toc536544551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202EBEFA" w14:textId="48FCBA09" w:rsidR="00D62A70" w:rsidRDefault="00A82BBA">
      <w:pPr>
        <w:pStyle w:val="TOC2"/>
        <w:rPr>
          <w:rFonts w:asciiTheme="minorHAnsi" w:eastAsiaTheme="minorEastAsia" w:hAnsiTheme="minorHAnsi" w:cstheme="minorBidi"/>
          <w:noProof/>
          <w:szCs w:val="24"/>
        </w:rPr>
      </w:pPr>
      <w:hyperlink w:anchor="_Toc536544552"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Assumption and Constraints</w:t>
        </w:r>
        <w:r w:rsidR="00D62A70">
          <w:rPr>
            <w:noProof/>
            <w:webHidden/>
          </w:rPr>
          <w:tab/>
        </w:r>
        <w:r w:rsidR="00D62A70">
          <w:rPr>
            <w:noProof/>
            <w:webHidden/>
          </w:rPr>
          <w:fldChar w:fldCharType="begin"/>
        </w:r>
        <w:r w:rsidR="00D62A70">
          <w:rPr>
            <w:noProof/>
            <w:webHidden/>
          </w:rPr>
          <w:instrText xml:space="preserve"> PAGEREF _Toc536544552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C614161" w14:textId="4F240CE3" w:rsidR="00D62A70" w:rsidRDefault="00A82BBA">
      <w:pPr>
        <w:pStyle w:val="TOC2"/>
        <w:rPr>
          <w:rFonts w:asciiTheme="minorHAnsi" w:eastAsiaTheme="minorEastAsia" w:hAnsiTheme="minorHAnsi" w:cstheme="minorBidi"/>
          <w:noProof/>
          <w:szCs w:val="24"/>
        </w:rPr>
      </w:pPr>
      <w:hyperlink w:anchor="_Toc536544553"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Deviation Policy</w:t>
        </w:r>
        <w:r w:rsidR="00D62A70">
          <w:rPr>
            <w:noProof/>
            <w:webHidden/>
          </w:rPr>
          <w:tab/>
        </w:r>
        <w:r w:rsidR="00D62A70">
          <w:rPr>
            <w:noProof/>
            <w:webHidden/>
          </w:rPr>
          <w:fldChar w:fldCharType="begin"/>
        </w:r>
        <w:r w:rsidR="00D62A70">
          <w:rPr>
            <w:noProof/>
            <w:webHidden/>
          </w:rPr>
          <w:instrText xml:space="preserve"> PAGEREF _Toc536544553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7A1607CB" w14:textId="45DA90A9" w:rsidR="00D62A70" w:rsidRDefault="00A82BBA">
      <w:pPr>
        <w:pStyle w:val="TOC1"/>
        <w:rPr>
          <w:rFonts w:asciiTheme="minorHAnsi" w:eastAsiaTheme="minorEastAsia" w:hAnsiTheme="minorHAnsi" w:cstheme="minorBidi"/>
          <w:noProof/>
          <w:szCs w:val="24"/>
        </w:rPr>
      </w:pPr>
      <w:hyperlink w:anchor="_Toc536544554" w:history="1">
        <w:r w:rsidR="00D62A70" w:rsidRPr="00A676A3">
          <w:rPr>
            <w:rStyle w:val="Hyperlink"/>
            <w:noProof/>
          </w:rPr>
          <w:t>2.</w:t>
        </w:r>
        <w:r w:rsidR="00D62A70">
          <w:rPr>
            <w:rFonts w:asciiTheme="minorHAnsi" w:eastAsiaTheme="minorEastAsia" w:hAnsiTheme="minorHAnsi" w:cstheme="minorBidi"/>
            <w:noProof/>
            <w:szCs w:val="24"/>
          </w:rPr>
          <w:tab/>
        </w:r>
        <w:r w:rsidR="00D62A70" w:rsidRPr="00A676A3">
          <w:rPr>
            <w:rStyle w:val="Hyperlink"/>
            <w:noProof/>
          </w:rPr>
          <w:t>REFERENCES</w:t>
        </w:r>
        <w:r w:rsidR="00D62A70">
          <w:rPr>
            <w:noProof/>
            <w:webHidden/>
          </w:rPr>
          <w:tab/>
        </w:r>
        <w:r w:rsidR="00D62A70">
          <w:rPr>
            <w:noProof/>
            <w:webHidden/>
          </w:rPr>
          <w:fldChar w:fldCharType="begin"/>
        </w:r>
        <w:r w:rsidR="00D62A70">
          <w:rPr>
            <w:noProof/>
            <w:webHidden/>
          </w:rPr>
          <w:instrText xml:space="preserve"> PAGEREF _Toc536544554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A35E39E" w14:textId="14EAB553" w:rsidR="00D62A70" w:rsidRDefault="00A82BBA">
      <w:pPr>
        <w:pStyle w:val="TOC1"/>
        <w:rPr>
          <w:rFonts w:asciiTheme="minorHAnsi" w:eastAsiaTheme="minorEastAsia" w:hAnsiTheme="minorHAnsi" w:cstheme="minorBidi"/>
          <w:noProof/>
          <w:szCs w:val="24"/>
        </w:rPr>
      </w:pPr>
      <w:hyperlink w:anchor="_Toc536544555" w:history="1">
        <w:r w:rsidR="00D62A70" w:rsidRPr="00A676A3">
          <w:rPr>
            <w:rStyle w:val="Hyperlink"/>
            <w:noProof/>
          </w:rPr>
          <w:t>3.</w:t>
        </w:r>
        <w:r w:rsidR="00D62A70">
          <w:rPr>
            <w:rFonts w:asciiTheme="minorHAnsi" w:eastAsiaTheme="minorEastAsia" w:hAnsiTheme="minorHAnsi" w:cstheme="minorBidi"/>
            <w:noProof/>
            <w:szCs w:val="24"/>
          </w:rPr>
          <w:tab/>
        </w:r>
        <w:r w:rsidR="00D62A70" w:rsidRPr="00A676A3">
          <w:rPr>
            <w:rStyle w:val="Hyperlink"/>
            <w:noProof/>
          </w:rPr>
          <w:t>DEFINITIONS AND ACRONYMS</w:t>
        </w:r>
        <w:r w:rsidR="00D62A70">
          <w:rPr>
            <w:noProof/>
            <w:webHidden/>
          </w:rPr>
          <w:tab/>
        </w:r>
        <w:r w:rsidR="00D62A70">
          <w:rPr>
            <w:noProof/>
            <w:webHidden/>
          </w:rPr>
          <w:fldChar w:fldCharType="begin"/>
        </w:r>
        <w:r w:rsidR="00D62A70">
          <w:rPr>
            <w:noProof/>
            <w:webHidden/>
          </w:rPr>
          <w:instrText xml:space="preserve"> PAGEREF _Toc536544555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4069FB64" w14:textId="65475FF8" w:rsidR="00D62A70" w:rsidRDefault="00A82BBA">
      <w:pPr>
        <w:pStyle w:val="TOC2"/>
        <w:rPr>
          <w:rFonts w:asciiTheme="minorHAnsi" w:eastAsiaTheme="minorEastAsia" w:hAnsiTheme="minorHAnsi" w:cstheme="minorBidi"/>
          <w:noProof/>
          <w:szCs w:val="24"/>
        </w:rPr>
      </w:pPr>
      <w:hyperlink w:anchor="_Toc536544556" w:history="1">
        <w:r w:rsidR="00D62A70" w:rsidRPr="00A676A3">
          <w:rPr>
            <w:rStyle w:val="Hyperlink"/>
            <w:noProof/>
          </w:rPr>
          <w:t>3.1</w:t>
        </w:r>
        <w:r w:rsidR="00D62A70">
          <w:rPr>
            <w:rFonts w:asciiTheme="minorHAnsi" w:eastAsiaTheme="minorEastAsia" w:hAnsiTheme="minorHAnsi" w:cstheme="minorBidi"/>
            <w:noProof/>
            <w:szCs w:val="24"/>
          </w:rPr>
          <w:tab/>
        </w:r>
        <w:r w:rsidR="00D62A70" w:rsidRPr="00A676A3">
          <w:rPr>
            <w:rStyle w:val="Hyperlink"/>
            <w:noProof/>
          </w:rPr>
          <w:t>Definitions</w:t>
        </w:r>
        <w:r w:rsidR="00D62A70">
          <w:rPr>
            <w:noProof/>
            <w:webHidden/>
          </w:rPr>
          <w:tab/>
        </w:r>
        <w:r w:rsidR="00D62A70">
          <w:rPr>
            <w:noProof/>
            <w:webHidden/>
          </w:rPr>
          <w:fldChar w:fldCharType="begin"/>
        </w:r>
        <w:r w:rsidR="00D62A70">
          <w:rPr>
            <w:noProof/>
            <w:webHidden/>
          </w:rPr>
          <w:instrText xml:space="preserve"> PAGEREF _Toc536544556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3CDE00BF" w14:textId="11481A08" w:rsidR="00D62A70" w:rsidRDefault="00A82BBA">
      <w:pPr>
        <w:pStyle w:val="TOC2"/>
        <w:rPr>
          <w:rFonts w:asciiTheme="minorHAnsi" w:eastAsiaTheme="minorEastAsia" w:hAnsiTheme="minorHAnsi" w:cstheme="minorBidi"/>
          <w:noProof/>
          <w:szCs w:val="24"/>
        </w:rPr>
      </w:pPr>
      <w:hyperlink w:anchor="_Toc536544557" w:history="1">
        <w:r w:rsidR="00D62A70" w:rsidRPr="00A676A3">
          <w:rPr>
            <w:rStyle w:val="Hyperlink"/>
            <w:noProof/>
          </w:rPr>
          <w:t>3.2</w:t>
        </w:r>
        <w:r w:rsidR="00D62A70">
          <w:rPr>
            <w:rFonts w:asciiTheme="minorHAnsi" w:eastAsiaTheme="minorEastAsia" w:hAnsiTheme="minorHAnsi" w:cstheme="minorBidi"/>
            <w:noProof/>
            <w:szCs w:val="24"/>
          </w:rPr>
          <w:tab/>
        </w:r>
        <w:r w:rsidR="00D62A70" w:rsidRPr="00A676A3">
          <w:rPr>
            <w:rStyle w:val="Hyperlink"/>
            <w:noProof/>
          </w:rPr>
          <w:t>Acronyms</w:t>
        </w:r>
        <w:r w:rsidR="00D62A70">
          <w:rPr>
            <w:noProof/>
            <w:webHidden/>
          </w:rPr>
          <w:tab/>
        </w:r>
        <w:r w:rsidR="00D62A70">
          <w:rPr>
            <w:noProof/>
            <w:webHidden/>
          </w:rPr>
          <w:fldChar w:fldCharType="begin"/>
        </w:r>
        <w:r w:rsidR="00D62A70">
          <w:rPr>
            <w:noProof/>
            <w:webHidden/>
          </w:rPr>
          <w:instrText xml:space="preserve"> PAGEREF _Toc536544557 \h </w:instrText>
        </w:r>
        <w:r w:rsidR="00D62A70">
          <w:rPr>
            <w:noProof/>
            <w:webHidden/>
          </w:rPr>
        </w:r>
        <w:r w:rsidR="00D62A70">
          <w:rPr>
            <w:noProof/>
            <w:webHidden/>
          </w:rPr>
          <w:fldChar w:fldCharType="separate"/>
        </w:r>
        <w:r w:rsidR="00D62A70">
          <w:rPr>
            <w:noProof/>
            <w:webHidden/>
          </w:rPr>
          <w:t>13</w:t>
        </w:r>
        <w:r w:rsidR="00D62A70">
          <w:rPr>
            <w:noProof/>
            <w:webHidden/>
          </w:rPr>
          <w:fldChar w:fldCharType="end"/>
        </w:r>
      </w:hyperlink>
    </w:p>
    <w:p w14:paraId="2BCF7BED" w14:textId="60DF565F" w:rsidR="00D62A70" w:rsidRDefault="00A82BBA">
      <w:pPr>
        <w:pStyle w:val="TOC1"/>
        <w:rPr>
          <w:rFonts w:asciiTheme="minorHAnsi" w:eastAsiaTheme="minorEastAsia" w:hAnsiTheme="minorHAnsi" w:cstheme="minorBidi"/>
          <w:noProof/>
          <w:szCs w:val="24"/>
        </w:rPr>
      </w:pPr>
      <w:hyperlink w:anchor="_Toc536544558" w:history="1">
        <w:r w:rsidR="00D62A70" w:rsidRPr="00A676A3">
          <w:rPr>
            <w:rStyle w:val="Hyperlink"/>
            <w:noProof/>
          </w:rPr>
          <w:t>4.</w:t>
        </w:r>
        <w:r w:rsidR="00D62A70">
          <w:rPr>
            <w:rFonts w:asciiTheme="minorHAnsi" w:eastAsiaTheme="minorEastAsia" w:hAnsiTheme="minorHAnsi" w:cstheme="minorBidi"/>
            <w:noProof/>
            <w:szCs w:val="24"/>
          </w:rPr>
          <w:tab/>
        </w:r>
        <w:r w:rsidR="00D62A70" w:rsidRPr="00A676A3">
          <w:rPr>
            <w:rStyle w:val="Hyperlink"/>
            <w:noProof/>
          </w:rPr>
          <w:t>MANAGEMENT</w:t>
        </w:r>
        <w:r w:rsidR="00D62A70">
          <w:rPr>
            <w:noProof/>
            <w:webHidden/>
          </w:rPr>
          <w:tab/>
        </w:r>
        <w:r w:rsidR="00D62A70">
          <w:rPr>
            <w:noProof/>
            <w:webHidden/>
          </w:rPr>
          <w:fldChar w:fldCharType="begin"/>
        </w:r>
        <w:r w:rsidR="00D62A70">
          <w:rPr>
            <w:noProof/>
            <w:webHidden/>
          </w:rPr>
          <w:instrText xml:space="preserve"> PAGEREF _Toc536544558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51D1F316" w14:textId="1FE4B91C" w:rsidR="00D62A70" w:rsidRDefault="00A82BBA">
      <w:pPr>
        <w:pStyle w:val="TOC2"/>
        <w:rPr>
          <w:rFonts w:asciiTheme="minorHAnsi" w:eastAsiaTheme="minorEastAsia" w:hAnsiTheme="minorHAnsi" w:cstheme="minorBidi"/>
          <w:noProof/>
          <w:szCs w:val="24"/>
        </w:rPr>
      </w:pPr>
      <w:hyperlink w:anchor="_Toc536544559" w:history="1">
        <w:r w:rsidR="00D62A70" w:rsidRPr="00A676A3">
          <w:rPr>
            <w:rStyle w:val="Hyperlink"/>
            <w:noProof/>
          </w:rPr>
          <w:t>4.1</w:t>
        </w:r>
        <w:r w:rsidR="00D62A70">
          <w:rPr>
            <w:rFonts w:asciiTheme="minorHAnsi" w:eastAsiaTheme="minorEastAsia" w:hAnsiTheme="minorHAnsi" w:cstheme="minorBidi"/>
            <w:noProof/>
            <w:szCs w:val="24"/>
          </w:rPr>
          <w:tab/>
        </w:r>
        <w:r w:rsidR="00D62A70" w:rsidRPr="00A676A3">
          <w:rPr>
            <w:rStyle w:val="Hyperlink"/>
            <w:noProof/>
          </w:rPr>
          <w:t>Organization</w:t>
        </w:r>
        <w:r w:rsidR="00D62A70">
          <w:rPr>
            <w:noProof/>
            <w:webHidden/>
          </w:rPr>
          <w:tab/>
        </w:r>
        <w:r w:rsidR="00D62A70">
          <w:rPr>
            <w:noProof/>
            <w:webHidden/>
          </w:rPr>
          <w:fldChar w:fldCharType="begin"/>
        </w:r>
        <w:r w:rsidR="00D62A70">
          <w:rPr>
            <w:noProof/>
            <w:webHidden/>
          </w:rPr>
          <w:instrText xml:space="preserve"> PAGEREF _Toc536544559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7E677179" w14:textId="7335CA82" w:rsidR="00D62A70" w:rsidRDefault="00A82BBA">
      <w:pPr>
        <w:pStyle w:val="TOC2"/>
        <w:rPr>
          <w:rFonts w:asciiTheme="minorHAnsi" w:eastAsiaTheme="minorEastAsia" w:hAnsiTheme="minorHAnsi" w:cstheme="minorBidi"/>
          <w:noProof/>
          <w:szCs w:val="24"/>
        </w:rPr>
      </w:pPr>
      <w:hyperlink w:anchor="_Toc536544560" w:history="1">
        <w:r w:rsidR="00D62A70" w:rsidRPr="00A676A3">
          <w:rPr>
            <w:rStyle w:val="Hyperlink"/>
            <w:noProof/>
          </w:rPr>
          <w:t>4.2</w:t>
        </w:r>
        <w:r w:rsidR="00D62A70">
          <w:rPr>
            <w:rFonts w:asciiTheme="minorHAnsi" w:eastAsiaTheme="minorEastAsia" w:hAnsiTheme="minorHAnsi" w:cstheme="minorBidi"/>
            <w:noProof/>
            <w:szCs w:val="24"/>
          </w:rPr>
          <w:tab/>
        </w:r>
        <w:r w:rsidR="00D62A70" w:rsidRPr="00A676A3">
          <w:rPr>
            <w:rStyle w:val="Hyperlink"/>
            <w:noProof/>
          </w:rPr>
          <w:t>Roles and Responsibilities</w:t>
        </w:r>
        <w:r w:rsidR="00D62A70">
          <w:rPr>
            <w:noProof/>
            <w:webHidden/>
          </w:rPr>
          <w:tab/>
        </w:r>
        <w:r w:rsidR="00D62A70">
          <w:rPr>
            <w:noProof/>
            <w:webHidden/>
          </w:rPr>
          <w:fldChar w:fldCharType="begin"/>
        </w:r>
        <w:r w:rsidR="00D62A70">
          <w:rPr>
            <w:noProof/>
            <w:webHidden/>
          </w:rPr>
          <w:instrText xml:space="preserve"> PAGEREF _Toc536544560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61793108" w14:textId="70B0A7E7" w:rsidR="00D62A70" w:rsidRDefault="00A82BBA">
      <w:pPr>
        <w:pStyle w:val="TOC2"/>
        <w:rPr>
          <w:rFonts w:asciiTheme="minorHAnsi" w:eastAsiaTheme="minorEastAsia" w:hAnsiTheme="minorHAnsi" w:cstheme="minorBidi"/>
          <w:noProof/>
          <w:szCs w:val="24"/>
        </w:rPr>
      </w:pPr>
      <w:hyperlink w:anchor="_Toc536544561" w:history="1">
        <w:r w:rsidR="00D62A70" w:rsidRPr="00A676A3">
          <w:rPr>
            <w:rStyle w:val="Hyperlink"/>
            <w:noProof/>
          </w:rPr>
          <w:t>4.3</w:t>
        </w:r>
        <w:r w:rsidR="00D62A70">
          <w:rPr>
            <w:rFonts w:asciiTheme="minorHAnsi" w:eastAsiaTheme="minorEastAsia" w:hAnsiTheme="minorHAnsi" w:cstheme="minorBidi"/>
            <w:noProof/>
            <w:szCs w:val="24"/>
          </w:rPr>
          <w:tab/>
        </w:r>
        <w:r w:rsidR="00D62A70" w:rsidRPr="00A676A3">
          <w:rPr>
            <w:rStyle w:val="Hyperlink"/>
            <w:noProof/>
          </w:rPr>
          <w:t>Tasks</w:t>
        </w:r>
        <w:r w:rsidR="00D62A70">
          <w:rPr>
            <w:noProof/>
            <w:webHidden/>
          </w:rPr>
          <w:tab/>
        </w:r>
        <w:r w:rsidR="00D62A70">
          <w:rPr>
            <w:noProof/>
            <w:webHidden/>
          </w:rPr>
          <w:fldChar w:fldCharType="begin"/>
        </w:r>
        <w:r w:rsidR="00D62A70">
          <w:rPr>
            <w:noProof/>
            <w:webHidden/>
          </w:rPr>
          <w:instrText xml:space="preserve"> PAGEREF _Toc536544561 \h </w:instrText>
        </w:r>
        <w:r w:rsidR="00D62A70">
          <w:rPr>
            <w:noProof/>
            <w:webHidden/>
          </w:rPr>
        </w:r>
        <w:r w:rsidR="00D62A70">
          <w:rPr>
            <w:noProof/>
            <w:webHidden/>
          </w:rPr>
          <w:fldChar w:fldCharType="separate"/>
        </w:r>
        <w:r w:rsidR="00D62A70">
          <w:rPr>
            <w:noProof/>
            <w:webHidden/>
          </w:rPr>
          <w:t>19</w:t>
        </w:r>
        <w:r w:rsidR="00D62A70">
          <w:rPr>
            <w:noProof/>
            <w:webHidden/>
          </w:rPr>
          <w:fldChar w:fldCharType="end"/>
        </w:r>
      </w:hyperlink>
    </w:p>
    <w:p w14:paraId="015AE656" w14:textId="57BAF9C2" w:rsidR="00D62A70" w:rsidRDefault="00A82BBA">
      <w:pPr>
        <w:pStyle w:val="TOC2"/>
        <w:rPr>
          <w:rFonts w:asciiTheme="minorHAnsi" w:eastAsiaTheme="minorEastAsia" w:hAnsiTheme="minorHAnsi" w:cstheme="minorBidi"/>
          <w:noProof/>
          <w:szCs w:val="24"/>
        </w:rPr>
      </w:pPr>
      <w:hyperlink w:anchor="_Toc536544562" w:history="1">
        <w:r w:rsidR="00D62A70" w:rsidRPr="00A676A3">
          <w:rPr>
            <w:rStyle w:val="Hyperlink"/>
            <w:noProof/>
          </w:rPr>
          <w:t>4.4</w:t>
        </w:r>
        <w:r w:rsidR="00D62A70">
          <w:rPr>
            <w:rFonts w:asciiTheme="minorHAnsi" w:eastAsiaTheme="minorEastAsia" w:hAnsiTheme="minorHAnsi" w:cstheme="minorBidi"/>
            <w:noProof/>
            <w:szCs w:val="24"/>
          </w:rPr>
          <w:tab/>
        </w:r>
        <w:r w:rsidR="00D62A70" w:rsidRPr="00A676A3">
          <w:rPr>
            <w:rStyle w:val="Hyperlink"/>
            <w:noProof/>
          </w:rPr>
          <w:t>Applicable Policies, Directives, and Procedures</w:t>
        </w:r>
        <w:r w:rsidR="00D62A70">
          <w:rPr>
            <w:noProof/>
            <w:webHidden/>
          </w:rPr>
          <w:tab/>
        </w:r>
        <w:r w:rsidR="00D62A70">
          <w:rPr>
            <w:noProof/>
            <w:webHidden/>
          </w:rPr>
          <w:fldChar w:fldCharType="begin"/>
        </w:r>
        <w:r w:rsidR="00D62A70">
          <w:rPr>
            <w:noProof/>
            <w:webHidden/>
          </w:rPr>
          <w:instrText xml:space="preserve"> PAGEREF _Toc536544562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17433056" w14:textId="14C4AED2" w:rsidR="00D62A70" w:rsidRDefault="00A82BBA">
      <w:pPr>
        <w:pStyle w:val="TOC1"/>
        <w:rPr>
          <w:rFonts w:asciiTheme="minorHAnsi" w:eastAsiaTheme="minorEastAsia" w:hAnsiTheme="minorHAnsi" w:cstheme="minorBidi"/>
          <w:noProof/>
          <w:szCs w:val="24"/>
        </w:rPr>
      </w:pPr>
      <w:hyperlink w:anchor="_Toc536544563" w:history="1">
        <w:r w:rsidR="00D62A70" w:rsidRPr="00A676A3">
          <w:rPr>
            <w:rStyle w:val="Hyperlink"/>
            <w:noProof/>
          </w:rPr>
          <w:t>5.</w:t>
        </w:r>
        <w:r w:rsidR="00D62A70">
          <w:rPr>
            <w:rFonts w:asciiTheme="minorHAnsi" w:eastAsiaTheme="minorEastAsia" w:hAnsiTheme="minorHAnsi" w:cstheme="minorBidi"/>
            <w:noProof/>
            <w:szCs w:val="24"/>
          </w:rPr>
          <w:tab/>
        </w:r>
        <w:r w:rsidR="00D62A70" w:rsidRPr="00A676A3">
          <w:rPr>
            <w:rStyle w:val="Hyperlink"/>
            <w:noProof/>
          </w:rPr>
          <w:t>CONFIGURATION MANAGEMENT</w:t>
        </w:r>
        <w:r w:rsidR="00D62A70">
          <w:rPr>
            <w:noProof/>
            <w:webHidden/>
          </w:rPr>
          <w:tab/>
        </w:r>
        <w:r w:rsidR="00D62A70">
          <w:rPr>
            <w:noProof/>
            <w:webHidden/>
          </w:rPr>
          <w:fldChar w:fldCharType="begin"/>
        </w:r>
        <w:r w:rsidR="00D62A70">
          <w:rPr>
            <w:noProof/>
            <w:webHidden/>
          </w:rPr>
          <w:instrText xml:space="preserve"> PAGEREF _Toc536544563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07A2047A" w14:textId="196B2119" w:rsidR="00D62A70" w:rsidRDefault="00A82BBA">
      <w:pPr>
        <w:pStyle w:val="TOC2"/>
        <w:rPr>
          <w:rFonts w:asciiTheme="minorHAnsi" w:eastAsiaTheme="minorEastAsia" w:hAnsiTheme="minorHAnsi" w:cstheme="minorBidi"/>
          <w:noProof/>
          <w:szCs w:val="24"/>
        </w:rPr>
      </w:pPr>
      <w:hyperlink w:anchor="_Toc536544564" w:history="1">
        <w:r w:rsidR="00D62A70" w:rsidRPr="00A676A3">
          <w:rPr>
            <w:rStyle w:val="Hyperlink"/>
            <w:noProof/>
          </w:rPr>
          <w:t>5.1</w:t>
        </w:r>
        <w:r w:rsidR="00D62A70">
          <w:rPr>
            <w:rFonts w:asciiTheme="minorHAnsi" w:eastAsiaTheme="minorEastAsia" w:hAnsiTheme="minorHAnsi" w:cstheme="minorBidi"/>
            <w:noProof/>
            <w:szCs w:val="24"/>
          </w:rPr>
          <w:tab/>
        </w:r>
        <w:r w:rsidR="00D62A70" w:rsidRPr="00A676A3">
          <w:rPr>
            <w:rStyle w:val="Hyperlink"/>
            <w:noProof/>
          </w:rPr>
          <w:t>Configuration Identification</w:t>
        </w:r>
        <w:r w:rsidR="00D62A70">
          <w:rPr>
            <w:noProof/>
            <w:webHidden/>
          </w:rPr>
          <w:tab/>
        </w:r>
        <w:r w:rsidR="00D62A70">
          <w:rPr>
            <w:noProof/>
            <w:webHidden/>
          </w:rPr>
          <w:fldChar w:fldCharType="begin"/>
        </w:r>
        <w:r w:rsidR="00D62A70">
          <w:rPr>
            <w:noProof/>
            <w:webHidden/>
          </w:rPr>
          <w:instrText xml:space="preserve"> PAGEREF _Toc536544564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6D9261E5" w14:textId="09A7C7CB" w:rsidR="00D62A70" w:rsidRDefault="00A82BBA">
      <w:pPr>
        <w:pStyle w:val="TOC3"/>
        <w:rPr>
          <w:rFonts w:asciiTheme="minorHAnsi" w:eastAsiaTheme="minorEastAsia" w:hAnsiTheme="minorHAnsi" w:cstheme="minorBidi"/>
          <w:noProof/>
          <w:szCs w:val="24"/>
        </w:rPr>
      </w:pPr>
      <w:hyperlink w:anchor="_Toc536544565" w:history="1">
        <w:r w:rsidR="00D62A70" w:rsidRPr="00A676A3">
          <w:rPr>
            <w:rStyle w:val="Hyperlink"/>
            <w:noProof/>
          </w:rPr>
          <w:t>5.1.1</w:t>
        </w:r>
        <w:r w:rsidR="00D62A70">
          <w:rPr>
            <w:rFonts w:asciiTheme="minorHAnsi" w:eastAsiaTheme="minorEastAsia" w:hAnsiTheme="minorHAnsi" w:cstheme="minorBidi"/>
            <w:noProof/>
            <w:szCs w:val="24"/>
          </w:rPr>
          <w:tab/>
        </w:r>
        <w:r w:rsidR="00D62A70" w:rsidRPr="00A676A3">
          <w:rPr>
            <w:rStyle w:val="Hyperlink"/>
            <w:noProof/>
          </w:rPr>
          <w:t>Identifying Configuration Items</w:t>
        </w:r>
        <w:r w:rsidR="00D62A70">
          <w:rPr>
            <w:noProof/>
            <w:webHidden/>
          </w:rPr>
          <w:tab/>
        </w:r>
        <w:r w:rsidR="00D62A70">
          <w:rPr>
            <w:noProof/>
            <w:webHidden/>
          </w:rPr>
          <w:fldChar w:fldCharType="begin"/>
        </w:r>
        <w:r w:rsidR="00D62A70">
          <w:rPr>
            <w:noProof/>
            <w:webHidden/>
          </w:rPr>
          <w:instrText xml:space="preserve"> PAGEREF _Toc536544565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23C27EC6" w14:textId="53BC9CBF" w:rsidR="00D62A70" w:rsidRDefault="00A82BBA">
      <w:pPr>
        <w:pStyle w:val="TOC3"/>
        <w:rPr>
          <w:rFonts w:asciiTheme="minorHAnsi" w:eastAsiaTheme="minorEastAsia" w:hAnsiTheme="minorHAnsi" w:cstheme="minorBidi"/>
          <w:noProof/>
          <w:szCs w:val="24"/>
        </w:rPr>
      </w:pPr>
      <w:hyperlink w:anchor="_Toc536544566" w:history="1">
        <w:r w:rsidR="00D62A70" w:rsidRPr="00A676A3">
          <w:rPr>
            <w:rStyle w:val="Hyperlink"/>
            <w:noProof/>
          </w:rPr>
          <w:t>5.1.2</w:t>
        </w:r>
        <w:r w:rsidR="00D62A70">
          <w:rPr>
            <w:rFonts w:asciiTheme="minorHAnsi" w:eastAsiaTheme="minorEastAsia" w:hAnsiTheme="minorHAnsi" w:cstheme="minorBidi"/>
            <w:noProof/>
            <w:szCs w:val="24"/>
          </w:rPr>
          <w:tab/>
        </w:r>
        <w:r w:rsidR="00D62A70" w:rsidRPr="00A676A3">
          <w:rPr>
            <w:rStyle w:val="Hyperlink"/>
            <w:noProof/>
          </w:rPr>
          <w:t>Naming Configuration Items</w:t>
        </w:r>
        <w:r w:rsidR="00D62A70">
          <w:rPr>
            <w:noProof/>
            <w:webHidden/>
          </w:rPr>
          <w:tab/>
        </w:r>
        <w:r w:rsidR="00D62A70">
          <w:rPr>
            <w:noProof/>
            <w:webHidden/>
          </w:rPr>
          <w:fldChar w:fldCharType="begin"/>
        </w:r>
        <w:r w:rsidR="00D62A70">
          <w:rPr>
            <w:noProof/>
            <w:webHidden/>
          </w:rPr>
          <w:instrText xml:space="preserve"> PAGEREF _Toc536544566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7863570" w14:textId="26DFC294" w:rsidR="00D62A70" w:rsidRDefault="00A82BBA">
      <w:pPr>
        <w:pStyle w:val="TOC3"/>
        <w:rPr>
          <w:rFonts w:asciiTheme="minorHAnsi" w:eastAsiaTheme="minorEastAsia" w:hAnsiTheme="minorHAnsi" w:cstheme="minorBidi"/>
          <w:noProof/>
          <w:szCs w:val="24"/>
        </w:rPr>
      </w:pPr>
      <w:hyperlink w:anchor="_Toc536544567" w:history="1">
        <w:r w:rsidR="00D62A70" w:rsidRPr="00A676A3">
          <w:rPr>
            <w:rStyle w:val="Hyperlink"/>
            <w:noProof/>
          </w:rPr>
          <w:t>5.1.3</w:t>
        </w:r>
        <w:r w:rsidR="00D62A70">
          <w:rPr>
            <w:rFonts w:asciiTheme="minorHAnsi" w:eastAsiaTheme="minorEastAsia" w:hAnsiTheme="minorHAnsi" w:cstheme="minorBidi"/>
            <w:noProof/>
            <w:szCs w:val="24"/>
          </w:rPr>
          <w:tab/>
        </w:r>
        <w:r w:rsidR="00D62A70" w:rsidRPr="00A676A3">
          <w:rPr>
            <w:rStyle w:val="Hyperlink"/>
            <w:noProof/>
          </w:rPr>
          <w:t>Acquiring Configuration Items</w:t>
        </w:r>
        <w:r w:rsidR="00D62A70">
          <w:rPr>
            <w:noProof/>
            <w:webHidden/>
          </w:rPr>
          <w:tab/>
        </w:r>
        <w:r w:rsidR="00D62A70">
          <w:rPr>
            <w:noProof/>
            <w:webHidden/>
          </w:rPr>
          <w:fldChar w:fldCharType="begin"/>
        </w:r>
        <w:r w:rsidR="00D62A70">
          <w:rPr>
            <w:noProof/>
            <w:webHidden/>
          </w:rPr>
          <w:instrText xml:space="preserve"> PAGEREF _Toc536544567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2BCFCC6" w14:textId="5FF9FC5F" w:rsidR="00D62A70" w:rsidRDefault="00A82BBA">
      <w:pPr>
        <w:pStyle w:val="TOC2"/>
        <w:rPr>
          <w:rFonts w:asciiTheme="minorHAnsi" w:eastAsiaTheme="minorEastAsia" w:hAnsiTheme="minorHAnsi" w:cstheme="minorBidi"/>
          <w:noProof/>
          <w:szCs w:val="24"/>
        </w:rPr>
      </w:pPr>
      <w:hyperlink w:anchor="_Toc536544568" w:history="1">
        <w:r w:rsidR="00D62A70" w:rsidRPr="00A676A3">
          <w:rPr>
            <w:rStyle w:val="Hyperlink"/>
            <w:noProof/>
          </w:rPr>
          <w:t>5.2</w:t>
        </w:r>
        <w:r w:rsidR="00D62A70">
          <w:rPr>
            <w:rFonts w:asciiTheme="minorHAnsi" w:eastAsiaTheme="minorEastAsia" w:hAnsiTheme="minorHAnsi" w:cstheme="minorBidi"/>
            <w:noProof/>
            <w:szCs w:val="24"/>
          </w:rPr>
          <w:tab/>
        </w:r>
        <w:r w:rsidR="00D62A70" w:rsidRPr="00A676A3">
          <w:rPr>
            <w:rStyle w:val="Hyperlink"/>
            <w:noProof/>
          </w:rPr>
          <w:t>Configuration Control</w:t>
        </w:r>
        <w:r w:rsidR="00D62A70">
          <w:rPr>
            <w:noProof/>
            <w:webHidden/>
          </w:rPr>
          <w:tab/>
        </w:r>
        <w:r w:rsidR="00D62A70">
          <w:rPr>
            <w:noProof/>
            <w:webHidden/>
          </w:rPr>
          <w:fldChar w:fldCharType="begin"/>
        </w:r>
        <w:r w:rsidR="00D62A70">
          <w:rPr>
            <w:noProof/>
            <w:webHidden/>
          </w:rPr>
          <w:instrText xml:space="preserve"> PAGEREF _Toc536544568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573A3822" w14:textId="1518F005" w:rsidR="00D62A70" w:rsidRDefault="00A82BBA">
      <w:pPr>
        <w:pStyle w:val="TOC2"/>
        <w:rPr>
          <w:rFonts w:asciiTheme="minorHAnsi" w:eastAsiaTheme="minorEastAsia" w:hAnsiTheme="minorHAnsi" w:cstheme="minorBidi"/>
          <w:noProof/>
          <w:szCs w:val="24"/>
        </w:rPr>
      </w:pPr>
      <w:hyperlink w:anchor="_Toc536544569" w:history="1">
        <w:r w:rsidR="00D62A70" w:rsidRPr="00A676A3">
          <w:rPr>
            <w:rStyle w:val="Hyperlink"/>
            <w:noProof/>
          </w:rPr>
          <w:t>5.3</w:t>
        </w:r>
        <w:r w:rsidR="00D62A70">
          <w:rPr>
            <w:rFonts w:asciiTheme="minorHAnsi" w:eastAsiaTheme="minorEastAsia" w:hAnsiTheme="minorHAnsi" w:cstheme="minorBidi"/>
            <w:noProof/>
            <w:szCs w:val="24"/>
          </w:rPr>
          <w:tab/>
        </w:r>
        <w:r w:rsidR="00D62A70" w:rsidRPr="00A676A3">
          <w:rPr>
            <w:rStyle w:val="Hyperlink"/>
            <w:noProof/>
          </w:rPr>
          <w:t>Requesting Changes</w:t>
        </w:r>
        <w:r w:rsidR="00D62A70">
          <w:rPr>
            <w:noProof/>
            <w:webHidden/>
          </w:rPr>
          <w:tab/>
        </w:r>
        <w:r w:rsidR="00D62A70">
          <w:rPr>
            <w:noProof/>
            <w:webHidden/>
          </w:rPr>
          <w:fldChar w:fldCharType="begin"/>
        </w:r>
        <w:r w:rsidR="00D62A70">
          <w:rPr>
            <w:noProof/>
            <w:webHidden/>
          </w:rPr>
          <w:instrText xml:space="preserve"> PAGEREF _Toc536544569 \h </w:instrText>
        </w:r>
        <w:r w:rsidR="00D62A70">
          <w:rPr>
            <w:noProof/>
            <w:webHidden/>
          </w:rPr>
        </w:r>
        <w:r w:rsidR="00D62A70">
          <w:rPr>
            <w:noProof/>
            <w:webHidden/>
          </w:rPr>
          <w:fldChar w:fldCharType="separate"/>
        </w:r>
        <w:r w:rsidR="00D62A70">
          <w:rPr>
            <w:noProof/>
            <w:webHidden/>
          </w:rPr>
          <w:t>24</w:t>
        </w:r>
        <w:r w:rsidR="00D62A70">
          <w:rPr>
            <w:noProof/>
            <w:webHidden/>
          </w:rPr>
          <w:fldChar w:fldCharType="end"/>
        </w:r>
      </w:hyperlink>
    </w:p>
    <w:p w14:paraId="6F884219" w14:textId="5EB1D495" w:rsidR="00D62A70" w:rsidRDefault="00A82BBA">
      <w:pPr>
        <w:pStyle w:val="TOC2"/>
        <w:rPr>
          <w:rFonts w:asciiTheme="minorHAnsi" w:eastAsiaTheme="minorEastAsia" w:hAnsiTheme="minorHAnsi" w:cstheme="minorBidi"/>
          <w:noProof/>
          <w:szCs w:val="24"/>
        </w:rPr>
      </w:pPr>
      <w:hyperlink w:anchor="_Toc536544570" w:history="1">
        <w:r w:rsidR="00D62A70" w:rsidRPr="00A676A3">
          <w:rPr>
            <w:rStyle w:val="Hyperlink"/>
            <w:noProof/>
          </w:rPr>
          <w:t>5.4</w:t>
        </w:r>
        <w:r w:rsidR="00D62A70">
          <w:rPr>
            <w:rFonts w:asciiTheme="minorHAnsi" w:eastAsiaTheme="minorEastAsia" w:hAnsiTheme="minorHAnsi" w:cstheme="minorBidi"/>
            <w:noProof/>
            <w:szCs w:val="24"/>
          </w:rPr>
          <w:tab/>
        </w:r>
        <w:r w:rsidR="00D62A70" w:rsidRPr="00A676A3">
          <w:rPr>
            <w:rStyle w:val="Hyperlink"/>
            <w:noProof/>
          </w:rPr>
          <w:t>Evaluating Changes</w:t>
        </w:r>
        <w:r w:rsidR="00D62A70">
          <w:rPr>
            <w:noProof/>
            <w:webHidden/>
          </w:rPr>
          <w:tab/>
        </w:r>
        <w:r w:rsidR="00D62A70">
          <w:rPr>
            <w:noProof/>
            <w:webHidden/>
          </w:rPr>
          <w:fldChar w:fldCharType="begin"/>
        </w:r>
        <w:r w:rsidR="00D62A70">
          <w:rPr>
            <w:noProof/>
            <w:webHidden/>
          </w:rPr>
          <w:instrText xml:space="preserve"> PAGEREF _Toc536544570 \h </w:instrText>
        </w:r>
        <w:r w:rsidR="00D62A70">
          <w:rPr>
            <w:noProof/>
            <w:webHidden/>
          </w:rPr>
        </w:r>
        <w:r w:rsidR="00D62A70">
          <w:rPr>
            <w:noProof/>
            <w:webHidden/>
          </w:rPr>
          <w:fldChar w:fldCharType="separate"/>
        </w:r>
        <w:r w:rsidR="00D62A70">
          <w:rPr>
            <w:noProof/>
            <w:webHidden/>
          </w:rPr>
          <w:t>25</w:t>
        </w:r>
        <w:r w:rsidR="00D62A70">
          <w:rPr>
            <w:noProof/>
            <w:webHidden/>
          </w:rPr>
          <w:fldChar w:fldCharType="end"/>
        </w:r>
      </w:hyperlink>
    </w:p>
    <w:p w14:paraId="595C9970" w14:textId="1FBCB15E" w:rsidR="00D62A70" w:rsidRDefault="00A82BBA">
      <w:pPr>
        <w:pStyle w:val="TOC2"/>
        <w:rPr>
          <w:rFonts w:asciiTheme="minorHAnsi" w:eastAsiaTheme="minorEastAsia" w:hAnsiTheme="minorHAnsi" w:cstheme="minorBidi"/>
          <w:noProof/>
          <w:szCs w:val="24"/>
        </w:rPr>
      </w:pPr>
      <w:hyperlink w:anchor="_Toc536544571" w:history="1">
        <w:r w:rsidR="00D62A70" w:rsidRPr="00A676A3">
          <w:rPr>
            <w:rStyle w:val="Hyperlink"/>
            <w:noProof/>
          </w:rPr>
          <w:t>5.5</w:t>
        </w:r>
        <w:r w:rsidR="00D62A70">
          <w:rPr>
            <w:rFonts w:asciiTheme="minorHAnsi" w:eastAsiaTheme="minorEastAsia" w:hAnsiTheme="minorHAnsi" w:cstheme="minorBidi"/>
            <w:noProof/>
            <w:szCs w:val="24"/>
          </w:rPr>
          <w:tab/>
        </w:r>
        <w:r w:rsidR="00D62A70" w:rsidRPr="00A676A3">
          <w:rPr>
            <w:rStyle w:val="Hyperlink"/>
            <w:noProof/>
          </w:rPr>
          <w:t>Implementing Changes: Configuration Status Accounting, Evaluation and Reviews</w:t>
        </w:r>
        <w:r w:rsidR="00D62A70">
          <w:rPr>
            <w:noProof/>
            <w:webHidden/>
          </w:rPr>
          <w:tab/>
        </w:r>
        <w:r w:rsidR="00D62A70">
          <w:rPr>
            <w:noProof/>
            <w:webHidden/>
          </w:rPr>
          <w:fldChar w:fldCharType="begin"/>
        </w:r>
        <w:r w:rsidR="00D62A70">
          <w:rPr>
            <w:noProof/>
            <w:webHidden/>
          </w:rPr>
          <w:instrText xml:space="preserve"> PAGEREF _Toc536544571 \h </w:instrText>
        </w:r>
        <w:r w:rsidR="00D62A70">
          <w:rPr>
            <w:noProof/>
            <w:webHidden/>
          </w:rPr>
        </w:r>
        <w:r w:rsidR="00D62A70">
          <w:rPr>
            <w:noProof/>
            <w:webHidden/>
          </w:rPr>
          <w:fldChar w:fldCharType="separate"/>
        </w:r>
        <w:r w:rsidR="00D62A70">
          <w:rPr>
            <w:noProof/>
            <w:webHidden/>
          </w:rPr>
          <w:t>27</w:t>
        </w:r>
        <w:r w:rsidR="00D62A70">
          <w:rPr>
            <w:noProof/>
            <w:webHidden/>
          </w:rPr>
          <w:fldChar w:fldCharType="end"/>
        </w:r>
      </w:hyperlink>
    </w:p>
    <w:p w14:paraId="50774E4E" w14:textId="3AB061A3" w:rsidR="00D62A70" w:rsidRDefault="00A82BBA">
      <w:pPr>
        <w:pStyle w:val="TOC1"/>
        <w:rPr>
          <w:rFonts w:asciiTheme="minorHAnsi" w:eastAsiaTheme="minorEastAsia" w:hAnsiTheme="minorHAnsi" w:cstheme="minorBidi"/>
          <w:noProof/>
          <w:szCs w:val="24"/>
        </w:rPr>
      </w:pPr>
      <w:hyperlink w:anchor="_Toc536544572" w:history="1">
        <w:r w:rsidR="00D62A70" w:rsidRPr="00A676A3">
          <w:rPr>
            <w:rStyle w:val="Hyperlink"/>
            <w:noProof/>
          </w:rPr>
          <w:t>6.</w:t>
        </w:r>
        <w:r w:rsidR="00D62A70">
          <w:rPr>
            <w:rFonts w:asciiTheme="minorHAnsi" w:eastAsiaTheme="minorEastAsia" w:hAnsiTheme="minorHAnsi" w:cstheme="minorBidi"/>
            <w:noProof/>
            <w:szCs w:val="24"/>
          </w:rPr>
          <w:tab/>
        </w:r>
        <w:r w:rsidR="00D62A70" w:rsidRPr="00A676A3">
          <w:rPr>
            <w:rStyle w:val="Hyperlink"/>
            <w:noProof/>
          </w:rPr>
          <w:t>SUBCONTRACTOR.VENDOR</w:t>
        </w:r>
        <w:r w:rsidR="00D62A70">
          <w:rPr>
            <w:noProof/>
            <w:webHidden/>
          </w:rPr>
          <w:tab/>
        </w:r>
        <w:r w:rsidR="00D62A70">
          <w:rPr>
            <w:noProof/>
            <w:webHidden/>
          </w:rPr>
          <w:fldChar w:fldCharType="begin"/>
        </w:r>
        <w:r w:rsidR="00D62A70">
          <w:rPr>
            <w:noProof/>
            <w:webHidden/>
          </w:rPr>
          <w:instrText xml:space="preserve"> PAGEREF _Toc536544572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C03E067" w14:textId="08B81DDB" w:rsidR="00D62A70" w:rsidRDefault="00A82BBA">
      <w:pPr>
        <w:pStyle w:val="TOC1"/>
        <w:rPr>
          <w:rFonts w:asciiTheme="minorHAnsi" w:eastAsiaTheme="minorEastAsia" w:hAnsiTheme="minorHAnsi" w:cstheme="minorBidi"/>
          <w:noProof/>
          <w:szCs w:val="24"/>
        </w:rPr>
      </w:pPr>
      <w:hyperlink w:anchor="_Toc536544573" w:history="1">
        <w:r w:rsidR="00D62A70" w:rsidRPr="00A676A3">
          <w:rPr>
            <w:rStyle w:val="Hyperlink"/>
            <w:noProof/>
          </w:rPr>
          <w:t>7.</w:t>
        </w:r>
        <w:r w:rsidR="00D62A70">
          <w:rPr>
            <w:rFonts w:asciiTheme="minorHAnsi" w:eastAsiaTheme="minorEastAsia" w:hAnsiTheme="minorHAnsi" w:cstheme="minorBidi"/>
            <w:noProof/>
            <w:szCs w:val="24"/>
          </w:rPr>
          <w:tab/>
        </w:r>
        <w:r w:rsidR="00D62A70" w:rsidRPr="00A676A3">
          <w:rPr>
            <w:rStyle w:val="Hyperlink"/>
            <w:noProof/>
          </w:rPr>
          <w:t>DOCUMENTATION</w:t>
        </w:r>
        <w:r w:rsidR="00D62A70">
          <w:rPr>
            <w:noProof/>
            <w:webHidden/>
          </w:rPr>
          <w:tab/>
        </w:r>
        <w:r w:rsidR="00D62A70">
          <w:rPr>
            <w:noProof/>
            <w:webHidden/>
          </w:rPr>
          <w:fldChar w:fldCharType="begin"/>
        </w:r>
        <w:r w:rsidR="00D62A70">
          <w:rPr>
            <w:noProof/>
            <w:webHidden/>
          </w:rPr>
          <w:instrText xml:space="preserve"> PAGEREF _Toc536544573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BC48FA3" w14:textId="008DA385" w:rsidR="00D62A70" w:rsidRDefault="00A82BBA">
      <w:pPr>
        <w:pStyle w:val="TOC2"/>
        <w:rPr>
          <w:rFonts w:asciiTheme="minorHAnsi" w:eastAsiaTheme="minorEastAsia" w:hAnsiTheme="minorHAnsi" w:cstheme="minorBidi"/>
          <w:noProof/>
          <w:szCs w:val="24"/>
        </w:rPr>
      </w:pPr>
      <w:hyperlink w:anchor="_Toc536544574" w:history="1">
        <w:r w:rsidR="00D62A70" w:rsidRPr="00A676A3">
          <w:rPr>
            <w:rStyle w:val="Hyperlink"/>
            <w:noProof/>
          </w:rPr>
          <w:t>7.1</w:t>
        </w:r>
        <w:r w:rsidR="00D62A70">
          <w:rPr>
            <w:rFonts w:asciiTheme="minorHAnsi" w:eastAsiaTheme="minorEastAsia" w:hAnsiTheme="minorHAnsi" w:cstheme="minorBidi"/>
            <w:noProof/>
            <w:szCs w:val="24"/>
          </w:rPr>
          <w:tab/>
        </w:r>
        <w:r w:rsidR="00D62A70" w:rsidRPr="00A676A3">
          <w:rPr>
            <w:rStyle w:val="Hyperlink"/>
            <w:noProof/>
          </w:rPr>
          <w:t>Minimum Documentation Requirements</w:t>
        </w:r>
        <w:r w:rsidR="00D62A70">
          <w:rPr>
            <w:noProof/>
            <w:webHidden/>
          </w:rPr>
          <w:tab/>
        </w:r>
        <w:r w:rsidR="00D62A70">
          <w:rPr>
            <w:noProof/>
            <w:webHidden/>
          </w:rPr>
          <w:fldChar w:fldCharType="begin"/>
        </w:r>
        <w:r w:rsidR="00D62A70">
          <w:rPr>
            <w:noProof/>
            <w:webHidden/>
          </w:rPr>
          <w:instrText xml:space="preserve"> PAGEREF _Toc536544574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EC706E2" w14:textId="12912989" w:rsidR="00D62A70" w:rsidRDefault="00A82BBA">
      <w:pPr>
        <w:pStyle w:val="TOC2"/>
        <w:rPr>
          <w:rFonts w:asciiTheme="minorHAnsi" w:eastAsiaTheme="minorEastAsia" w:hAnsiTheme="minorHAnsi" w:cstheme="minorBidi"/>
          <w:noProof/>
          <w:szCs w:val="24"/>
        </w:rPr>
      </w:pPr>
      <w:hyperlink w:anchor="_Toc536544575" w:history="1">
        <w:r w:rsidR="00D62A70" w:rsidRPr="00A676A3">
          <w:rPr>
            <w:rStyle w:val="Hyperlink"/>
            <w:noProof/>
          </w:rPr>
          <w:t>7.2</w:t>
        </w:r>
        <w:r w:rsidR="00D62A70">
          <w:rPr>
            <w:rFonts w:asciiTheme="minorHAnsi" w:eastAsiaTheme="minorEastAsia" w:hAnsiTheme="minorHAnsi" w:cstheme="minorBidi"/>
            <w:noProof/>
            <w:szCs w:val="24"/>
          </w:rPr>
          <w:tab/>
        </w:r>
        <w:r w:rsidR="00D62A70" w:rsidRPr="00A676A3">
          <w:rPr>
            <w:rStyle w:val="Hyperlink"/>
            <w:noProof/>
          </w:rPr>
          <w:t>Other Documentation</w:t>
        </w:r>
        <w:r w:rsidR="00D62A70">
          <w:rPr>
            <w:noProof/>
            <w:webHidden/>
          </w:rPr>
          <w:tab/>
        </w:r>
        <w:r w:rsidR="00D62A70">
          <w:rPr>
            <w:noProof/>
            <w:webHidden/>
          </w:rPr>
          <w:fldChar w:fldCharType="begin"/>
        </w:r>
        <w:r w:rsidR="00D62A70">
          <w:rPr>
            <w:noProof/>
            <w:webHidden/>
          </w:rPr>
          <w:instrText xml:space="preserve"> PAGEREF _Toc536544575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045FB517" w14:textId="7B535CD7" w:rsidR="00D62A70" w:rsidRDefault="00A82BBA">
      <w:pPr>
        <w:pStyle w:val="TOC1"/>
        <w:rPr>
          <w:rFonts w:asciiTheme="minorHAnsi" w:eastAsiaTheme="minorEastAsia" w:hAnsiTheme="minorHAnsi" w:cstheme="minorBidi"/>
          <w:noProof/>
          <w:szCs w:val="24"/>
        </w:rPr>
      </w:pPr>
      <w:hyperlink w:anchor="_Toc536544576" w:history="1">
        <w:r w:rsidR="00D62A70" w:rsidRPr="00A676A3">
          <w:rPr>
            <w:rStyle w:val="Hyperlink"/>
            <w:noProof/>
          </w:rPr>
          <w:t>8.</w:t>
        </w:r>
        <w:r w:rsidR="00D62A70">
          <w:rPr>
            <w:rFonts w:asciiTheme="minorHAnsi" w:eastAsiaTheme="minorEastAsia" w:hAnsiTheme="minorHAnsi" w:cstheme="minorBidi"/>
            <w:noProof/>
            <w:szCs w:val="24"/>
          </w:rPr>
          <w:tab/>
        </w:r>
        <w:r w:rsidR="00D62A70" w:rsidRPr="00A676A3">
          <w:rPr>
            <w:rStyle w:val="Hyperlink"/>
            <w:noProof/>
          </w:rPr>
          <w:t>STANDARDS, PRACTICES, CONVENTIONS, AND METRICS</w:t>
        </w:r>
        <w:r w:rsidR="00D62A70">
          <w:rPr>
            <w:noProof/>
            <w:webHidden/>
          </w:rPr>
          <w:tab/>
        </w:r>
        <w:r w:rsidR="00D62A70">
          <w:rPr>
            <w:noProof/>
            <w:webHidden/>
          </w:rPr>
          <w:fldChar w:fldCharType="begin"/>
        </w:r>
        <w:r w:rsidR="00D62A70">
          <w:rPr>
            <w:noProof/>
            <w:webHidden/>
          </w:rPr>
          <w:instrText xml:space="preserve"> PAGEREF _Toc536544576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66B2F48B" w14:textId="2D12F9E8" w:rsidR="00D62A70" w:rsidRDefault="00A82BBA">
      <w:pPr>
        <w:pStyle w:val="TOC2"/>
        <w:rPr>
          <w:rFonts w:asciiTheme="minorHAnsi" w:eastAsiaTheme="minorEastAsia" w:hAnsiTheme="minorHAnsi" w:cstheme="minorBidi"/>
          <w:noProof/>
          <w:szCs w:val="24"/>
        </w:rPr>
      </w:pPr>
      <w:hyperlink w:anchor="_Toc536544577" w:history="1">
        <w:r w:rsidR="00D62A70" w:rsidRPr="00A676A3">
          <w:rPr>
            <w:rStyle w:val="Hyperlink"/>
            <w:noProof/>
          </w:rPr>
          <w:t>8.1</w:t>
        </w:r>
        <w:r w:rsidR="00D62A70">
          <w:rPr>
            <w:rFonts w:asciiTheme="minorHAnsi" w:eastAsiaTheme="minorEastAsia" w:hAnsiTheme="minorHAnsi" w:cstheme="minorBidi"/>
            <w:noProof/>
            <w:szCs w:val="24"/>
          </w:rPr>
          <w:tab/>
        </w:r>
        <w:r w:rsidR="00D62A70" w:rsidRPr="00A676A3">
          <w:rPr>
            <w:rStyle w:val="Hyperlink"/>
            <w:noProof/>
          </w:rPr>
          <w:t>Content</w:t>
        </w:r>
        <w:r w:rsidR="00D62A70">
          <w:rPr>
            <w:noProof/>
            <w:webHidden/>
          </w:rPr>
          <w:tab/>
        </w:r>
        <w:r w:rsidR="00D62A70">
          <w:rPr>
            <w:noProof/>
            <w:webHidden/>
          </w:rPr>
          <w:fldChar w:fldCharType="begin"/>
        </w:r>
        <w:r w:rsidR="00D62A70">
          <w:rPr>
            <w:noProof/>
            <w:webHidden/>
          </w:rPr>
          <w:instrText xml:space="preserve"> PAGEREF _Toc536544577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7A5C5362" w14:textId="2ABD1DBA" w:rsidR="00D62A70" w:rsidRDefault="00A82BBA">
      <w:pPr>
        <w:pStyle w:val="TOC3"/>
        <w:rPr>
          <w:rFonts w:asciiTheme="minorHAnsi" w:eastAsiaTheme="minorEastAsia" w:hAnsiTheme="minorHAnsi" w:cstheme="minorBidi"/>
          <w:noProof/>
          <w:szCs w:val="24"/>
        </w:rPr>
      </w:pPr>
      <w:hyperlink w:anchor="_Toc536544578" w:history="1">
        <w:r w:rsidR="00D62A70" w:rsidRPr="00A676A3">
          <w:rPr>
            <w:rStyle w:val="Hyperlink"/>
            <w:noProof/>
          </w:rPr>
          <w:t>8.1.1</w:t>
        </w:r>
        <w:r w:rsidR="00D62A70">
          <w:rPr>
            <w:rFonts w:asciiTheme="minorHAnsi" w:eastAsiaTheme="minorEastAsia" w:hAnsiTheme="minorHAnsi" w:cstheme="minorBidi"/>
            <w:noProof/>
            <w:szCs w:val="24"/>
          </w:rPr>
          <w:tab/>
        </w:r>
        <w:r w:rsidR="00D62A70" w:rsidRPr="00A676A3">
          <w:rPr>
            <w:rStyle w:val="Hyperlink"/>
            <w:noProof/>
          </w:rPr>
          <w:t>Software Coding Standards</w:t>
        </w:r>
        <w:r w:rsidR="00D62A70">
          <w:rPr>
            <w:noProof/>
            <w:webHidden/>
          </w:rPr>
          <w:tab/>
        </w:r>
        <w:r w:rsidR="00D62A70">
          <w:rPr>
            <w:noProof/>
            <w:webHidden/>
          </w:rPr>
          <w:fldChar w:fldCharType="begin"/>
        </w:r>
        <w:r w:rsidR="00D62A70">
          <w:rPr>
            <w:noProof/>
            <w:webHidden/>
          </w:rPr>
          <w:instrText xml:space="preserve"> PAGEREF _Toc536544578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42F7BD1B" w14:textId="5A62DCDC" w:rsidR="00D62A70" w:rsidRDefault="00A82BBA">
      <w:pPr>
        <w:pStyle w:val="TOC3"/>
        <w:rPr>
          <w:rFonts w:asciiTheme="minorHAnsi" w:eastAsiaTheme="minorEastAsia" w:hAnsiTheme="minorHAnsi" w:cstheme="minorBidi"/>
          <w:noProof/>
          <w:szCs w:val="24"/>
        </w:rPr>
      </w:pPr>
      <w:hyperlink w:anchor="_Toc536544579" w:history="1">
        <w:r w:rsidR="00D62A70" w:rsidRPr="00A676A3">
          <w:rPr>
            <w:rStyle w:val="Hyperlink"/>
            <w:noProof/>
          </w:rPr>
          <w:t>8.1.2</w:t>
        </w:r>
        <w:r w:rsidR="00D62A70">
          <w:rPr>
            <w:rFonts w:asciiTheme="minorHAnsi" w:eastAsiaTheme="minorEastAsia" w:hAnsiTheme="minorHAnsi" w:cstheme="minorBidi"/>
            <w:noProof/>
            <w:szCs w:val="24"/>
          </w:rPr>
          <w:tab/>
        </w:r>
        <w:r w:rsidR="00D62A70" w:rsidRPr="00A676A3">
          <w:rPr>
            <w:rStyle w:val="Hyperlink"/>
            <w:noProof/>
          </w:rPr>
          <w:t>Commentary Standards</w:t>
        </w:r>
        <w:r w:rsidR="00D62A70">
          <w:rPr>
            <w:noProof/>
            <w:webHidden/>
          </w:rPr>
          <w:tab/>
        </w:r>
        <w:r w:rsidR="00D62A70">
          <w:rPr>
            <w:noProof/>
            <w:webHidden/>
          </w:rPr>
          <w:fldChar w:fldCharType="begin"/>
        </w:r>
        <w:r w:rsidR="00D62A70">
          <w:rPr>
            <w:noProof/>
            <w:webHidden/>
          </w:rPr>
          <w:instrText xml:space="preserve"> PAGEREF _Toc536544579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51E7ADE" w14:textId="31033F38" w:rsidR="00D62A70" w:rsidRDefault="00A82BBA">
      <w:pPr>
        <w:pStyle w:val="TOC3"/>
        <w:rPr>
          <w:rFonts w:asciiTheme="minorHAnsi" w:eastAsiaTheme="minorEastAsia" w:hAnsiTheme="minorHAnsi" w:cstheme="minorBidi"/>
          <w:noProof/>
          <w:szCs w:val="24"/>
        </w:rPr>
      </w:pPr>
      <w:hyperlink w:anchor="_Toc536544580" w:history="1">
        <w:r w:rsidR="00D62A70" w:rsidRPr="00A676A3">
          <w:rPr>
            <w:rStyle w:val="Hyperlink"/>
            <w:noProof/>
          </w:rPr>
          <w:t>8.1.3</w:t>
        </w:r>
        <w:r w:rsidR="00D62A70">
          <w:rPr>
            <w:rFonts w:asciiTheme="minorHAnsi" w:eastAsiaTheme="minorEastAsia" w:hAnsiTheme="minorHAnsi" w:cstheme="minorBidi"/>
            <w:noProof/>
            <w:szCs w:val="24"/>
          </w:rPr>
          <w:tab/>
        </w:r>
        <w:r w:rsidR="00D62A70" w:rsidRPr="00A676A3">
          <w:rPr>
            <w:rStyle w:val="Hyperlink"/>
            <w:noProof/>
          </w:rPr>
          <w:t>Testing Standards and Practices</w:t>
        </w:r>
        <w:r w:rsidR="00D62A70">
          <w:rPr>
            <w:noProof/>
            <w:webHidden/>
          </w:rPr>
          <w:tab/>
        </w:r>
        <w:r w:rsidR="00D62A70">
          <w:rPr>
            <w:noProof/>
            <w:webHidden/>
          </w:rPr>
          <w:fldChar w:fldCharType="begin"/>
        </w:r>
        <w:r w:rsidR="00D62A70">
          <w:rPr>
            <w:noProof/>
            <w:webHidden/>
          </w:rPr>
          <w:instrText xml:space="preserve"> PAGEREF _Toc536544580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6D5C6A1E" w14:textId="2A726A02" w:rsidR="00D62A70" w:rsidRDefault="00A82BBA">
      <w:pPr>
        <w:pStyle w:val="TOC1"/>
        <w:rPr>
          <w:rFonts w:asciiTheme="minorHAnsi" w:eastAsiaTheme="minorEastAsia" w:hAnsiTheme="minorHAnsi" w:cstheme="minorBidi"/>
          <w:noProof/>
          <w:szCs w:val="24"/>
        </w:rPr>
      </w:pPr>
      <w:hyperlink w:anchor="_Toc536544581" w:history="1">
        <w:r w:rsidR="00D62A70" w:rsidRPr="00A676A3">
          <w:rPr>
            <w:rStyle w:val="Hyperlink"/>
            <w:noProof/>
          </w:rPr>
          <w:t>9.</w:t>
        </w:r>
        <w:r w:rsidR="00D62A70">
          <w:rPr>
            <w:rFonts w:asciiTheme="minorHAnsi" w:eastAsiaTheme="minorEastAsia" w:hAnsiTheme="minorHAnsi" w:cstheme="minorBidi"/>
            <w:noProof/>
            <w:szCs w:val="24"/>
          </w:rPr>
          <w:tab/>
        </w:r>
        <w:r w:rsidR="00D62A70" w:rsidRPr="00A676A3">
          <w:rPr>
            <w:rStyle w:val="Hyperlink"/>
            <w:noProof/>
          </w:rPr>
          <w:t>SOFTWARE REVIEWS</w:t>
        </w:r>
        <w:r w:rsidR="00D62A70">
          <w:rPr>
            <w:noProof/>
            <w:webHidden/>
          </w:rPr>
          <w:tab/>
        </w:r>
        <w:r w:rsidR="00D62A70">
          <w:rPr>
            <w:noProof/>
            <w:webHidden/>
          </w:rPr>
          <w:fldChar w:fldCharType="begin"/>
        </w:r>
        <w:r w:rsidR="00D62A70">
          <w:rPr>
            <w:noProof/>
            <w:webHidden/>
          </w:rPr>
          <w:instrText xml:space="preserve"> PAGEREF _Toc536544581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0D5FE814" w14:textId="77B465E3" w:rsidR="00D62A70" w:rsidRDefault="00A82BBA">
      <w:pPr>
        <w:pStyle w:val="TOC2"/>
        <w:rPr>
          <w:rFonts w:asciiTheme="minorHAnsi" w:eastAsiaTheme="minorEastAsia" w:hAnsiTheme="minorHAnsi" w:cstheme="minorBidi"/>
          <w:noProof/>
          <w:szCs w:val="24"/>
        </w:rPr>
      </w:pPr>
      <w:hyperlink w:anchor="_Toc536544582" w:history="1">
        <w:r w:rsidR="00D62A70" w:rsidRPr="00A676A3">
          <w:rPr>
            <w:rStyle w:val="Hyperlink"/>
            <w:noProof/>
          </w:rPr>
          <w:t>9.1</w:t>
        </w:r>
        <w:r w:rsidR="00D62A70">
          <w:rPr>
            <w:rFonts w:asciiTheme="minorHAnsi" w:eastAsiaTheme="minorEastAsia" w:hAnsiTheme="minorHAnsi" w:cstheme="minorBidi"/>
            <w:noProof/>
            <w:szCs w:val="24"/>
          </w:rPr>
          <w:tab/>
        </w:r>
        <w:r w:rsidR="00D62A70" w:rsidRPr="00A676A3">
          <w:rPr>
            <w:rStyle w:val="Hyperlink"/>
            <w:noProof/>
          </w:rPr>
          <w:t>Minimum Requirements</w:t>
        </w:r>
        <w:r w:rsidR="00D62A70">
          <w:rPr>
            <w:noProof/>
            <w:webHidden/>
          </w:rPr>
          <w:tab/>
        </w:r>
        <w:r w:rsidR="00D62A70">
          <w:rPr>
            <w:noProof/>
            <w:webHidden/>
          </w:rPr>
          <w:fldChar w:fldCharType="begin"/>
        </w:r>
        <w:r w:rsidR="00D62A70">
          <w:rPr>
            <w:noProof/>
            <w:webHidden/>
          </w:rPr>
          <w:instrText xml:space="preserve"> PAGEREF _Toc536544582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356FF63" w14:textId="72BE6724" w:rsidR="00D62A70" w:rsidRDefault="00A82BBA">
      <w:pPr>
        <w:pStyle w:val="TOC3"/>
        <w:rPr>
          <w:rFonts w:asciiTheme="minorHAnsi" w:eastAsiaTheme="minorEastAsia" w:hAnsiTheme="minorHAnsi" w:cstheme="minorBidi"/>
          <w:noProof/>
          <w:szCs w:val="24"/>
        </w:rPr>
      </w:pPr>
      <w:hyperlink w:anchor="_Toc536544583" w:history="1">
        <w:r w:rsidR="00D62A70" w:rsidRPr="00A676A3">
          <w:rPr>
            <w:rStyle w:val="Hyperlink"/>
            <w:noProof/>
          </w:rPr>
          <w:t>9.1.1</w:t>
        </w:r>
        <w:r w:rsidR="00D62A70">
          <w:rPr>
            <w:rFonts w:asciiTheme="minorHAnsi" w:eastAsiaTheme="minorEastAsia" w:hAnsiTheme="minorHAnsi" w:cstheme="minorBidi"/>
            <w:noProof/>
            <w:szCs w:val="24"/>
          </w:rPr>
          <w:tab/>
        </w:r>
        <w:r w:rsidR="00D62A70" w:rsidRPr="00A676A3">
          <w:rPr>
            <w:rStyle w:val="Hyperlink"/>
            <w:noProof/>
          </w:rPr>
          <w:t>Requirements Reviews</w:t>
        </w:r>
        <w:r w:rsidR="00D62A70">
          <w:rPr>
            <w:noProof/>
            <w:webHidden/>
          </w:rPr>
          <w:tab/>
        </w:r>
        <w:r w:rsidR="00D62A70">
          <w:rPr>
            <w:noProof/>
            <w:webHidden/>
          </w:rPr>
          <w:fldChar w:fldCharType="begin"/>
        </w:r>
        <w:r w:rsidR="00D62A70">
          <w:rPr>
            <w:noProof/>
            <w:webHidden/>
          </w:rPr>
          <w:instrText xml:space="preserve"> PAGEREF _Toc536544583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B9054AE" w14:textId="0244A92C" w:rsidR="00D62A70" w:rsidRDefault="00A82BBA">
      <w:pPr>
        <w:pStyle w:val="TOC3"/>
        <w:rPr>
          <w:rFonts w:asciiTheme="minorHAnsi" w:eastAsiaTheme="minorEastAsia" w:hAnsiTheme="minorHAnsi" w:cstheme="minorBidi"/>
          <w:noProof/>
          <w:szCs w:val="24"/>
        </w:rPr>
      </w:pPr>
      <w:hyperlink w:anchor="_Toc536544584" w:history="1">
        <w:r w:rsidR="00D62A70" w:rsidRPr="00A676A3">
          <w:rPr>
            <w:rStyle w:val="Hyperlink"/>
            <w:noProof/>
          </w:rPr>
          <w:t>9.1.2</w:t>
        </w:r>
        <w:r w:rsidR="00D62A70">
          <w:rPr>
            <w:rFonts w:asciiTheme="minorHAnsi" w:eastAsiaTheme="minorEastAsia" w:hAnsiTheme="minorHAnsi" w:cstheme="minorBidi"/>
            <w:noProof/>
            <w:szCs w:val="24"/>
          </w:rPr>
          <w:tab/>
        </w:r>
        <w:r w:rsidR="00D62A70" w:rsidRPr="00A676A3">
          <w:rPr>
            <w:rStyle w:val="Hyperlink"/>
            <w:noProof/>
          </w:rPr>
          <w:t>Design Reviews</w:t>
        </w:r>
        <w:r w:rsidR="00D62A70">
          <w:rPr>
            <w:noProof/>
            <w:webHidden/>
          </w:rPr>
          <w:tab/>
        </w:r>
        <w:r w:rsidR="00D62A70">
          <w:rPr>
            <w:noProof/>
            <w:webHidden/>
          </w:rPr>
          <w:fldChar w:fldCharType="begin"/>
        </w:r>
        <w:r w:rsidR="00D62A70">
          <w:rPr>
            <w:noProof/>
            <w:webHidden/>
          </w:rPr>
          <w:instrText xml:space="preserve"> PAGEREF _Toc536544584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5B0D5746" w14:textId="7C30AC2B" w:rsidR="00D62A70" w:rsidRDefault="00A82BBA">
      <w:pPr>
        <w:pStyle w:val="TOC3"/>
        <w:rPr>
          <w:rFonts w:asciiTheme="minorHAnsi" w:eastAsiaTheme="minorEastAsia" w:hAnsiTheme="minorHAnsi" w:cstheme="minorBidi"/>
          <w:noProof/>
          <w:szCs w:val="24"/>
        </w:rPr>
      </w:pPr>
      <w:hyperlink w:anchor="_Toc536544585" w:history="1">
        <w:r w:rsidR="00D62A70" w:rsidRPr="00A676A3">
          <w:rPr>
            <w:rStyle w:val="Hyperlink"/>
            <w:noProof/>
          </w:rPr>
          <w:t>9.1.3</w:t>
        </w:r>
        <w:r w:rsidR="00D62A70">
          <w:rPr>
            <w:rFonts w:asciiTheme="minorHAnsi" w:eastAsiaTheme="minorEastAsia" w:hAnsiTheme="minorHAnsi" w:cstheme="minorBidi"/>
            <w:noProof/>
            <w:szCs w:val="24"/>
          </w:rPr>
          <w:tab/>
        </w:r>
        <w:r w:rsidR="00D62A70" w:rsidRPr="00A676A3">
          <w:rPr>
            <w:rStyle w:val="Hyperlink"/>
            <w:noProof/>
          </w:rPr>
          <w:t>Acceptance Review</w:t>
        </w:r>
        <w:r w:rsidR="00D62A70">
          <w:rPr>
            <w:noProof/>
            <w:webHidden/>
          </w:rPr>
          <w:tab/>
        </w:r>
        <w:r w:rsidR="00D62A70">
          <w:rPr>
            <w:noProof/>
            <w:webHidden/>
          </w:rPr>
          <w:fldChar w:fldCharType="begin"/>
        </w:r>
        <w:r w:rsidR="00D62A70">
          <w:rPr>
            <w:noProof/>
            <w:webHidden/>
          </w:rPr>
          <w:instrText xml:space="preserve"> PAGEREF _Toc536544585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9D9FDE2" w14:textId="562611A9" w:rsidR="00D62A70" w:rsidRDefault="00A82BBA">
      <w:pPr>
        <w:pStyle w:val="TOC3"/>
        <w:rPr>
          <w:rFonts w:asciiTheme="minorHAnsi" w:eastAsiaTheme="minorEastAsia" w:hAnsiTheme="minorHAnsi" w:cstheme="minorBidi"/>
          <w:noProof/>
          <w:szCs w:val="24"/>
        </w:rPr>
      </w:pPr>
      <w:hyperlink w:anchor="_Toc536544586" w:history="1">
        <w:r w:rsidR="00D62A70" w:rsidRPr="00A676A3">
          <w:rPr>
            <w:rStyle w:val="Hyperlink"/>
            <w:noProof/>
          </w:rPr>
          <w:t>9.1.4</w:t>
        </w:r>
        <w:r w:rsidR="00D62A70">
          <w:rPr>
            <w:rFonts w:asciiTheme="minorHAnsi" w:eastAsiaTheme="minorEastAsia" w:hAnsiTheme="minorHAnsi" w:cstheme="minorBidi"/>
            <w:noProof/>
            <w:szCs w:val="24"/>
          </w:rPr>
          <w:tab/>
        </w:r>
        <w:r w:rsidR="00D62A70" w:rsidRPr="00A676A3">
          <w:rPr>
            <w:rStyle w:val="Hyperlink"/>
            <w:noProof/>
          </w:rPr>
          <w:t>Change Request Approval Check List</w:t>
        </w:r>
        <w:r w:rsidR="00D62A70">
          <w:rPr>
            <w:noProof/>
            <w:webHidden/>
          </w:rPr>
          <w:tab/>
        </w:r>
        <w:r w:rsidR="00D62A70">
          <w:rPr>
            <w:noProof/>
            <w:webHidden/>
          </w:rPr>
          <w:fldChar w:fldCharType="begin"/>
        </w:r>
        <w:r w:rsidR="00D62A70">
          <w:rPr>
            <w:noProof/>
            <w:webHidden/>
          </w:rPr>
          <w:instrText xml:space="preserve"> PAGEREF _Toc536544586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AED9EB2" w14:textId="4A2CDD1E" w:rsidR="00D62A70" w:rsidRDefault="00A82BBA">
      <w:pPr>
        <w:pStyle w:val="TOC1"/>
        <w:rPr>
          <w:rFonts w:asciiTheme="minorHAnsi" w:eastAsiaTheme="minorEastAsia" w:hAnsiTheme="minorHAnsi" w:cstheme="minorBidi"/>
          <w:noProof/>
          <w:szCs w:val="24"/>
        </w:rPr>
      </w:pPr>
      <w:hyperlink w:anchor="_Toc536544587" w:history="1">
        <w:r w:rsidR="00D62A70" w:rsidRPr="00A676A3">
          <w:rPr>
            <w:rStyle w:val="Hyperlink"/>
            <w:noProof/>
          </w:rPr>
          <w:t>10.</w:t>
        </w:r>
        <w:r w:rsidR="00D62A70">
          <w:rPr>
            <w:rFonts w:asciiTheme="minorHAnsi" w:eastAsiaTheme="minorEastAsia" w:hAnsiTheme="minorHAnsi" w:cstheme="minorBidi"/>
            <w:noProof/>
            <w:szCs w:val="24"/>
          </w:rPr>
          <w:tab/>
        </w:r>
        <w:r w:rsidR="00D62A70" w:rsidRPr="00A676A3">
          <w:rPr>
            <w:rStyle w:val="Hyperlink"/>
            <w:noProof/>
          </w:rPr>
          <w:t>TESTING</w:t>
        </w:r>
        <w:r w:rsidR="00D62A70">
          <w:rPr>
            <w:noProof/>
            <w:webHidden/>
          </w:rPr>
          <w:tab/>
        </w:r>
        <w:r w:rsidR="00D62A70">
          <w:rPr>
            <w:noProof/>
            <w:webHidden/>
          </w:rPr>
          <w:fldChar w:fldCharType="begin"/>
        </w:r>
        <w:r w:rsidR="00D62A70">
          <w:rPr>
            <w:noProof/>
            <w:webHidden/>
          </w:rPr>
          <w:instrText xml:space="preserve"> PAGEREF _Toc536544587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78EDD319" w14:textId="00AEDEA6" w:rsidR="00D62A70" w:rsidRDefault="00A82BBA">
      <w:pPr>
        <w:pStyle w:val="TOC2"/>
        <w:rPr>
          <w:rFonts w:asciiTheme="minorHAnsi" w:eastAsiaTheme="minorEastAsia" w:hAnsiTheme="minorHAnsi" w:cstheme="minorBidi"/>
          <w:noProof/>
          <w:szCs w:val="24"/>
        </w:rPr>
      </w:pPr>
      <w:hyperlink w:anchor="_Toc536544588" w:history="1">
        <w:r w:rsidR="00D62A70" w:rsidRPr="00A676A3">
          <w:rPr>
            <w:rStyle w:val="Hyperlink"/>
            <w:noProof/>
          </w:rPr>
          <w:t>10.1</w:t>
        </w:r>
        <w:r w:rsidR="00D62A70">
          <w:rPr>
            <w:rFonts w:asciiTheme="minorHAnsi" w:eastAsiaTheme="minorEastAsia" w:hAnsiTheme="minorHAnsi" w:cstheme="minorBidi"/>
            <w:noProof/>
            <w:szCs w:val="24"/>
          </w:rPr>
          <w:tab/>
        </w:r>
        <w:r w:rsidR="00D62A70" w:rsidRPr="00A676A3">
          <w:rPr>
            <w:rStyle w:val="Hyperlink"/>
            <w:noProof/>
          </w:rPr>
          <w:t>V&amp;V Overview</w:t>
        </w:r>
        <w:r w:rsidR="00D62A70">
          <w:rPr>
            <w:noProof/>
            <w:webHidden/>
          </w:rPr>
          <w:tab/>
        </w:r>
        <w:r w:rsidR="00D62A70">
          <w:rPr>
            <w:noProof/>
            <w:webHidden/>
          </w:rPr>
          <w:fldChar w:fldCharType="begin"/>
        </w:r>
        <w:r w:rsidR="00D62A70">
          <w:rPr>
            <w:noProof/>
            <w:webHidden/>
          </w:rPr>
          <w:instrText xml:space="preserve"> PAGEREF _Toc536544588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56C86E60" w14:textId="08BE17DC" w:rsidR="00D62A70" w:rsidRDefault="00A82BBA">
      <w:pPr>
        <w:pStyle w:val="TOC3"/>
        <w:rPr>
          <w:rFonts w:asciiTheme="minorHAnsi" w:eastAsiaTheme="minorEastAsia" w:hAnsiTheme="minorHAnsi" w:cstheme="minorBidi"/>
          <w:noProof/>
          <w:szCs w:val="24"/>
        </w:rPr>
      </w:pPr>
      <w:hyperlink w:anchor="_Toc536544589" w:history="1">
        <w:r w:rsidR="00D62A70" w:rsidRPr="00A676A3">
          <w:rPr>
            <w:rStyle w:val="Hyperlink"/>
            <w:noProof/>
          </w:rPr>
          <w:t>10.1.1</w:t>
        </w:r>
        <w:r w:rsidR="00D62A70">
          <w:rPr>
            <w:rFonts w:asciiTheme="minorHAnsi" w:eastAsiaTheme="minorEastAsia" w:hAnsiTheme="minorHAnsi" w:cstheme="minorBidi"/>
            <w:noProof/>
            <w:szCs w:val="24"/>
          </w:rPr>
          <w:tab/>
        </w:r>
        <w:r w:rsidR="00D62A70" w:rsidRPr="00A676A3">
          <w:rPr>
            <w:rStyle w:val="Hyperlink"/>
            <w:noProof/>
          </w:rPr>
          <w:t>Test &amp; V&amp;V Objectives</w:t>
        </w:r>
        <w:r w:rsidR="00D62A70">
          <w:rPr>
            <w:noProof/>
            <w:webHidden/>
          </w:rPr>
          <w:tab/>
        </w:r>
        <w:r w:rsidR="00D62A70">
          <w:rPr>
            <w:noProof/>
            <w:webHidden/>
          </w:rPr>
          <w:fldChar w:fldCharType="begin"/>
        </w:r>
        <w:r w:rsidR="00D62A70">
          <w:rPr>
            <w:noProof/>
            <w:webHidden/>
          </w:rPr>
          <w:instrText xml:space="preserve"> PAGEREF _Toc536544589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623F424C" w14:textId="2388FFDA" w:rsidR="00D62A70" w:rsidRDefault="00A82BBA">
      <w:pPr>
        <w:pStyle w:val="TOC3"/>
        <w:rPr>
          <w:rFonts w:asciiTheme="minorHAnsi" w:eastAsiaTheme="minorEastAsia" w:hAnsiTheme="minorHAnsi" w:cstheme="minorBidi"/>
          <w:noProof/>
          <w:szCs w:val="24"/>
        </w:rPr>
      </w:pPr>
      <w:hyperlink w:anchor="_Toc536544590" w:history="1">
        <w:r w:rsidR="00D62A70" w:rsidRPr="00A676A3">
          <w:rPr>
            <w:rStyle w:val="Hyperlink"/>
            <w:noProof/>
          </w:rPr>
          <w:t>10.1.2</w:t>
        </w:r>
        <w:r w:rsidR="00D62A70">
          <w:rPr>
            <w:rFonts w:asciiTheme="minorHAnsi" w:eastAsiaTheme="minorEastAsia" w:hAnsiTheme="minorHAnsi" w:cstheme="minorBidi"/>
            <w:noProof/>
            <w:szCs w:val="24"/>
          </w:rPr>
          <w:tab/>
        </w:r>
        <w:r w:rsidR="00D62A70" w:rsidRPr="00A676A3">
          <w:rPr>
            <w:rStyle w:val="Hyperlink"/>
            <w:noProof/>
          </w:rPr>
          <w:t>Master Schedule</w:t>
        </w:r>
        <w:r w:rsidR="00D62A70">
          <w:rPr>
            <w:noProof/>
            <w:webHidden/>
          </w:rPr>
          <w:tab/>
        </w:r>
        <w:r w:rsidR="00D62A70">
          <w:rPr>
            <w:noProof/>
            <w:webHidden/>
          </w:rPr>
          <w:fldChar w:fldCharType="begin"/>
        </w:r>
        <w:r w:rsidR="00D62A70">
          <w:rPr>
            <w:noProof/>
            <w:webHidden/>
          </w:rPr>
          <w:instrText xml:space="preserve"> PAGEREF _Toc536544590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F4D41" w14:textId="009D8460" w:rsidR="00D62A70" w:rsidRDefault="00A82BBA">
      <w:pPr>
        <w:pStyle w:val="TOC3"/>
        <w:rPr>
          <w:rFonts w:asciiTheme="minorHAnsi" w:eastAsiaTheme="minorEastAsia" w:hAnsiTheme="minorHAnsi" w:cstheme="minorBidi"/>
          <w:noProof/>
          <w:szCs w:val="24"/>
        </w:rPr>
      </w:pPr>
      <w:hyperlink w:anchor="_Toc536544591" w:history="1">
        <w:r w:rsidR="00D62A70" w:rsidRPr="00A676A3">
          <w:rPr>
            <w:rStyle w:val="Hyperlink"/>
            <w:noProof/>
          </w:rPr>
          <w:t>10.1.3</w:t>
        </w:r>
        <w:r w:rsidR="00D62A70">
          <w:rPr>
            <w:rFonts w:asciiTheme="minorHAnsi" w:eastAsiaTheme="minorEastAsia" w:hAnsiTheme="minorHAnsi" w:cstheme="minorBidi"/>
            <w:noProof/>
            <w:szCs w:val="24"/>
          </w:rPr>
          <w:tab/>
        </w:r>
        <w:r w:rsidR="00D62A70" w:rsidRPr="00A676A3">
          <w:rPr>
            <w:rStyle w:val="Hyperlink"/>
            <w:noProof/>
          </w:rPr>
          <w:t>Specific meaning of V&amp;V activities for RAVEN software</w:t>
        </w:r>
        <w:r w:rsidR="00D62A70">
          <w:rPr>
            <w:noProof/>
            <w:webHidden/>
          </w:rPr>
          <w:tab/>
        </w:r>
        <w:r w:rsidR="00D62A70">
          <w:rPr>
            <w:noProof/>
            <w:webHidden/>
          </w:rPr>
          <w:fldChar w:fldCharType="begin"/>
        </w:r>
        <w:r w:rsidR="00D62A70">
          <w:rPr>
            <w:noProof/>
            <w:webHidden/>
          </w:rPr>
          <w:instrText xml:space="preserve"> PAGEREF _Toc536544591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4A382D1" w14:textId="65669AAF" w:rsidR="00D62A70" w:rsidRDefault="00A82BBA">
      <w:pPr>
        <w:pStyle w:val="TOC2"/>
        <w:rPr>
          <w:rFonts w:asciiTheme="minorHAnsi" w:eastAsiaTheme="minorEastAsia" w:hAnsiTheme="minorHAnsi" w:cstheme="minorBidi"/>
          <w:noProof/>
          <w:szCs w:val="24"/>
        </w:rPr>
      </w:pPr>
      <w:hyperlink w:anchor="_Toc536544592" w:history="1">
        <w:r w:rsidR="00D62A70" w:rsidRPr="00A676A3">
          <w:rPr>
            <w:rStyle w:val="Hyperlink"/>
            <w:noProof/>
          </w:rPr>
          <w:t>10.2</w:t>
        </w:r>
        <w:r w:rsidR="00D62A70">
          <w:rPr>
            <w:rFonts w:asciiTheme="minorHAnsi" w:eastAsiaTheme="minorEastAsia" w:hAnsiTheme="minorHAnsi" w:cstheme="minorBidi"/>
            <w:noProof/>
            <w:szCs w:val="24"/>
          </w:rPr>
          <w:tab/>
        </w:r>
        <w:r w:rsidR="00D62A70" w:rsidRPr="00A676A3">
          <w:rPr>
            <w:rStyle w:val="Hyperlink"/>
            <w:noProof/>
          </w:rPr>
          <w:t>TYPES OF TESTS TO BE EXECUTED</w:t>
        </w:r>
        <w:r w:rsidR="00D62A70">
          <w:rPr>
            <w:noProof/>
            <w:webHidden/>
          </w:rPr>
          <w:tab/>
        </w:r>
        <w:r w:rsidR="00D62A70">
          <w:rPr>
            <w:noProof/>
            <w:webHidden/>
          </w:rPr>
          <w:fldChar w:fldCharType="begin"/>
        </w:r>
        <w:r w:rsidR="00D62A70">
          <w:rPr>
            <w:noProof/>
            <w:webHidden/>
          </w:rPr>
          <w:instrText xml:space="preserve"> PAGEREF _Toc536544592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E5B5A" w14:textId="29E938D7" w:rsidR="00D62A70" w:rsidRDefault="00A82BBA">
      <w:pPr>
        <w:pStyle w:val="TOC2"/>
        <w:rPr>
          <w:rFonts w:asciiTheme="minorHAnsi" w:eastAsiaTheme="minorEastAsia" w:hAnsiTheme="minorHAnsi" w:cstheme="minorBidi"/>
          <w:noProof/>
          <w:szCs w:val="24"/>
        </w:rPr>
      </w:pPr>
      <w:hyperlink w:anchor="_Toc536544593" w:history="1">
        <w:r w:rsidR="00D62A70" w:rsidRPr="00A676A3">
          <w:rPr>
            <w:rStyle w:val="Hyperlink"/>
            <w:noProof/>
          </w:rPr>
          <w:t>10.3</w:t>
        </w:r>
        <w:r w:rsidR="00D62A70">
          <w:rPr>
            <w:rFonts w:asciiTheme="minorHAnsi" w:eastAsiaTheme="minorEastAsia" w:hAnsiTheme="minorHAnsi" w:cstheme="minorBidi"/>
            <w:noProof/>
            <w:szCs w:val="24"/>
          </w:rPr>
          <w:tab/>
        </w:r>
        <w:r w:rsidR="00D62A70" w:rsidRPr="00A676A3">
          <w:rPr>
            <w:rStyle w:val="Hyperlink"/>
            <w:noProof/>
          </w:rPr>
          <w:t>Test Automation</w:t>
        </w:r>
        <w:r w:rsidR="00D62A70">
          <w:rPr>
            <w:noProof/>
            <w:webHidden/>
          </w:rPr>
          <w:tab/>
        </w:r>
        <w:r w:rsidR="00D62A70">
          <w:rPr>
            <w:noProof/>
            <w:webHidden/>
          </w:rPr>
          <w:fldChar w:fldCharType="begin"/>
        </w:r>
        <w:r w:rsidR="00D62A70">
          <w:rPr>
            <w:noProof/>
            <w:webHidden/>
          </w:rPr>
          <w:instrText xml:space="preserve"> PAGEREF _Toc536544593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006353DB" w14:textId="3FA1B98E" w:rsidR="00D62A70" w:rsidRDefault="00A82BBA">
      <w:pPr>
        <w:pStyle w:val="TOC2"/>
        <w:rPr>
          <w:rFonts w:asciiTheme="minorHAnsi" w:eastAsiaTheme="minorEastAsia" w:hAnsiTheme="minorHAnsi" w:cstheme="minorBidi"/>
          <w:noProof/>
          <w:szCs w:val="24"/>
        </w:rPr>
      </w:pPr>
      <w:hyperlink w:anchor="_Toc536544594" w:history="1">
        <w:r w:rsidR="00D62A70" w:rsidRPr="00A676A3">
          <w:rPr>
            <w:rStyle w:val="Hyperlink"/>
            <w:noProof/>
          </w:rPr>
          <w:t>10.4</w:t>
        </w:r>
        <w:r w:rsidR="00D62A70">
          <w:rPr>
            <w:rFonts w:asciiTheme="minorHAnsi" w:eastAsiaTheme="minorEastAsia" w:hAnsiTheme="minorHAnsi" w:cstheme="minorBidi"/>
            <w:noProof/>
            <w:szCs w:val="24"/>
          </w:rPr>
          <w:tab/>
        </w:r>
        <w:r w:rsidR="00D62A70" w:rsidRPr="00A676A3">
          <w:rPr>
            <w:rStyle w:val="Hyperlink"/>
            <w:noProof/>
          </w:rPr>
          <w:t>APPROVAL REQUIREMENTS</w:t>
        </w:r>
        <w:r w:rsidR="00D62A70">
          <w:rPr>
            <w:noProof/>
            <w:webHidden/>
          </w:rPr>
          <w:tab/>
        </w:r>
        <w:r w:rsidR="00D62A70">
          <w:rPr>
            <w:noProof/>
            <w:webHidden/>
          </w:rPr>
          <w:fldChar w:fldCharType="begin"/>
        </w:r>
        <w:r w:rsidR="00D62A70">
          <w:rPr>
            <w:noProof/>
            <w:webHidden/>
          </w:rPr>
          <w:instrText xml:space="preserve"> PAGEREF _Toc536544594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7D94A8F5" w14:textId="20EA7B5F" w:rsidR="00D62A70" w:rsidRDefault="00A82BBA">
      <w:pPr>
        <w:pStyle w:val="TOC2"/>
        <w:rPr>
          <w:rFonts w:asciiTheme="minorHAnsi" w:eastAsiaTheme="minorEastAsia" w:hAnsiTheme="minorHAnsi" w:cstheme="minorBidi"/>
          <w:noProof/>
          <w:szCs w:val="24"/>
        </w:rPr>
      </w:pPr>
      <w:hyperlink w:anchor="_Toc536544595" w:history="1">
        <w:r w:rsidR="00D62A70" w:rsidRPr="00A676A3">
          <w:rPr>
            <w:rStyle w:val="Hyperlink"/>
            <w:noProof/>
          </w:rPr>
          <w:t>10.5</w:t>
        </w:r>
        <w:r w:rsidR="00D62A70">
          <w:rPr>
            <w:rFonts w:asciiTheme="minorHAnsi" w:eastAsiaTheme="minorEastAsia" w:hAnsiTheme="minorHAnsi" w:cstheme="minorBidi"/>
            <w:noProof/>
            <w:szCs w:val="24"/>
          </w:rPr>
          <w:tab/>
        </w:r>
        <w:r w:rsidR="00D62A70" w:rsidRPr="00A676A3">
          <w:rPr>
            <w:rStyle w:val="Hyperlink"/>
            <w:noProof/>
          </w:rPr>
          <w:t>Requirement tests</w:t>
        </w:r>
        <w:r w:rsidR="00D62A70">
          <w:rPr>
            <w:noProof/>
            <w:webHidden/>
          </w:rPr>
          <w:tab/>
        </w:r>
        <w:r w:rsidR="00D62A70">
          <w:rPr>
            <w:noProof/>
            <w:webHidden/>
          </w:rPr>
          <w:fldChar w:fldCharType="begin"/>
        </w:r>
        <w:r w:rsidR="00D62A70">
          <w:rPr>
            <w:noProof/>
            <w:webHidden/>
          </w:rPr>
          <w:instrText xml:space="preserve"> PAGEREF _Toc536544595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4B22CC3F" w14:textId="6526F7AF" w:rsidR="00D62A70" w:rsidRDefault="00A82BBA">
      <w:pPr>
        <w:pStyle w:val="TOC2"/>
        <w:rPr>
          <w:rFonts w:asciiTheme="minorHAnsi" w:eastAsiaTheme="minorEastAsia" w:hAnsiTheme="minorHAnsi" w:cstheme="minorBidi"/>
          <w:noProof/>
          <w:szCs w:val="24"/>
        </w:rPr>
      </w:pPr>
      <w:hyperlink w:anchor="_Toc536544596" w:history="1">
        <w:r w:rsidR="00D62A70" w:rsidRPr="00A676A3">
          <w:rPr>
            <w:rStyle w:val="Hyperlink"/>
            <w:noProof/>
          </w:rPr>
          <w:t>10.6</w:t>
        </w:r>
        <w:r w:rsidR="00D62A70">
          <w:rPr>
            <w:rFonts w:asciiTheme="minorHAnsi" w:eastAsiaTheme="minorEastAsia" w:hAnsiTheme="minorHAnsi" w:cstheme="minorBidi"/>
            <w:noProof/>
            <w:szCs w:val="24"/>
          </w:rPr>
          <w:tab/>
        </w:r>
        <w:r w:rsidR="00D62A70" w:rsidRPr="00A676A3">
          <w:rPr>
            <w:rStyle w:val="Hyperlink"/>
            <w:noProof/>
          </w:rPr>
          <w:t>Other tests</w:t>
        </w:r>
        <w:r w:rsidR="00D62A70">
          <w:rPr>
            <w:noProof/>
            <w:webHidden/>
          </w:rPr>
          <w:tab/>
        </w:r>
        <w:r w:rsidR="00D62A70">
          <w:rPr>
            <w:noProof/>
            <w:webHidden/>
          </w:rPr>
          <w:fldChar w:fldCharType="begin"/>
        </w:r>
        <w:r w:rsidR="00D62A70">
          <w:rPr>
            <w:noProof/>
            <w:webHidden/>
          </w:rPr>
          <w:instrText xml:space="preserve"> PAGEREF _Toc536544596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11025DE3" w14:textId="739B65C8" w:rsidR="00D62A70" w:rsidRDefault="00A82BBA">
      <w:pPr>
        <w:pStyle w:val="TOC2"/>
        <w:rPr>
          <w:rFonts w:asciiTheme="minorHAnsi" w:eastAsiaTheme="minorEastAsia" w:hAnsiTheme="minorHAnsi" w:cstheme="minorBidi"/>
          <w:noProof/>
          <w:szCs w:val="24"/>
        </w:rPr>
      </w:pPr>
      <w:hyperlink w:anchor="_Toc536544597" w:history="1">
        <w:r w:rsidR="00D62A70" w:rsidRPr="00A676A3">
          <w:rPr>
            <w:rStyle w:val="Hyperlink"/>
            <w:noProof/>
          </w:rPr>
          <w:t>10.7</w:t>
        </w:r>
        <w:r w:rsidR="00D62A70">
          <w:rPr>
            <w:rFonts w:asciiTheme="minorHAnsi" w:eastAsiaTheme="minorEastAsia" w:hAnsiTheme="minorHAnsi" w:cstheme="minorBidi"/>
            <w:noProof/>
            <w:szCs w:val="24"/>
          </w:rPr>
          <w:tab/>
        </w:r>
        <w:r w:rsidR="00D62A70" w:rsidRPr="00A676A3">
          <w:rPr>
            <w:rStyle w:val="Hyperlink"/>
            <w:noProof/>
          </w:rPr>
          <w:t>TEST DEFINITION TASKS AND RESPONSIBILITIES</w:t>
        </w:r>
        <w:r w:rsidR="00D62A70">
          <w:rPr>
            <w:noProof/>
            <w:webHidden/>
          </w:rPr>
          <w:tab/>
        </w:r>
        <w:r w:rsidR="00D62A70">
          <w:rPr>
            <w:noProof/>
            <w:webHidden/>
          </w:rPr>
          <w:fldChar w:fldCharType="begin"/>
        </w:r>
        <w:r w:rsidR="00D62A70">
          <w:rPr>
            <w:noProof/>
            <w:webHidden/>
          </w:rPr>
          <w:instrText xml:space="preserve"> PAGEREF _Toc536544597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22D88E81" w14:textId="3C43E3C7" w:rsidR="00D62A70" w:rsidRDefault="00A82BBA">
      <w:pPr>
        <w:pStyle w:val="TOC1"/>
        <w:rPr>
          <w:rFonts w:asciiTheme="minorHAnsi" w:eastAsiaTheme="minorEastAsia" w:hAnsiTheme="minorHAnsi" w:cstheme="minorBidi"/>
          <w:noProof/>
          <w:szCs w:val="24"/>
        </w:rPr>
      </w:pPr>
      <w:hyperlink w:anchor="_Toc536544598"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V&amp;V PROCESSES</w:t>
        </w:r>
        <w:r w:rsidR="00D62A70">
          <w:rPr>
            <w:noProof/>
            <w:webHidden/>
          </w:rPr>
          <w:tab/>
        </w:r>
        <w:r w:rsidR="00D62A70">
          <w:rPr>
            <w:noProof/>
            <w:webHidden/>
          </w:rPr>
          <w:fldChar w:fldCharType="begin"/>
        </w:r>
        <w:r w:rsidR="00D62A70">
          <w:rPr>
            <w:noProof/>
            <w:webHidden/>
          </w:rPr>
          <w:instrText xml:space="preserve"> PAGEREF _Toc536544598 \h </w:instrText>
        </w:r>
        <w:r w:rsidR="00D62A70">
          <w:rPr>
            <w:noProof/>
            <w:webHidden/>
          </w:rPr>
        </w:r>
        <w:r w:rsidR="00D62A70">
          <w:rPr>
            <w:noProof/>
            <w:webHidden/>
          </w:rPr>
          <w:fldChar w:fldCharType="separate"/>
        </w:r>
        <w:r w:rsidR="00D62A70">
          <w:rPr>
            <w:noProof/>
            <w:webHidden/>
          </w:rPr>
          <w:t>38</w:t>
        </w:r>
        <w:r w:rsidR="00D62A70">
          <w:rPr>
            <w:noProof/>
            <w:webHidden/>
          </w:rPr>
          <w:fldChar w:fldCharType="end"/>
        </w:r>
      </w:hyperlink>
    </w:p>
    <w:p w14:paraId="68DFB7D0" w14:textId="11357E98" w:rsidR="00D62A70" w:rsidRDefault="00A82BBA">
      <w:pPr>
        <w:pStyle w:val="TOC2"/>
        <w:rPr>
          <w:rFonts w:asciiTheme="minorHAnsi" w:eastAsiaTheme="minorEastAsia" w:hAnsiTheme="minorHAnsi" w:cstheme="minorBidi"/>
          <w:noProof/>
          <w:szCs w:val="24"/>
        </w:rPr>
      </w:pPr>
      <w:hyperlink w:anchor="_Toc536544599" w:history="1">
        <w:r w:rsidR="00D62A70" w:rsidRPr="00A676A3">
          <w:rPr>
            <w:rStyle w:val="Hyperlink"/>
            <w:noProof/>
          </w:rPr>
          <w:t>11.1</w:t>
        </w:r>
        <w:r w:rsidR="00D62A70">
          <w:rPr>
            <w:rFonts w:asciiTheme="minorHAnsi" w:eastAsiaTheme="minorEastAsia" w:hAnsiTheme="minorHAnsi" w:cstheme="minorBidi"/>
            <w:noProof/>
            <w:szCs w:val="24"/>
          </w:rPr>
          <w:tab/>
        </w:r>
        <w:r w:rsidR="00D62A70" w:rsidRPr="00A676A3">
          <w:rPr>
            <w:rStyle w:val="Hyperlink"/>
            <w:noProof/>
          </w:rPr>
          <w:t>V&amp;V Reporting Requirements</w:t>
        </w:r>
        <w:r w:rsidR="00D62A70">
          <w:rPr>
            <w:noProof/>
            <w:webHidden/>
          </w:rPr>
          <w:tab/>
        </w:r>
        <w:r w:rsidR="00D62A70">
          <w:rPr>
            <w:noProof/>
            <w:webHidden/>
          </w:rPr>
          <w:fldChar w:fldCharType="begin"/>
        </w:r>
        <w:r w:rsidR="00D62A70">
          <w:rPr>
            <w:noProof/>
            <w:webHidden/>
          </w:rPr>
          <w:instrText xml:space="preserve"> PAGEREF _Toc536544599 \h </w:instrText>
        </w:r>
        <w:r w:rsidR="00D62A70">
          <w:rPr>
            <w:noProof/>
            <w:webHidden/>
          </w:rPr>
        </w:r>
        <w:r w:rsidR="00D62A70">
          <w:rPr>
            <w:noProof/>
            <w:webHidden/>
          </w:rPr>
          <w:fldChar w:fldCharType="separate"/>
        </w:r>
        <w:r w:rsidR="00D62A70">
          <w:rPr>
            <w:noProof/>
            <w:webHidden/>
          </w:rPr>
          <w:t>40</w:t>
        </w:r>
        <w:r w:rsidR="00D62A70">
          <w:rPr>
            <w:noProof/>
            <w:webHidden/>
          </w:rPr>
          <w:fldChar w:fldCharType="end"/>
        </w:r>
      </w:hyperlink>
    </w:p>
    <w:p w14:paraId="699B954E" w14:textId="38088216" w:rsidR="00D62A70" w:rsidRDefault="00A82BBA">
      <w:pPr>
        <w:pStyle w:val="TOC2"/>
        <w:rPr>
          <w:rFonts w:asciiTheme="minorHAnsi" w:eastAsiaTheme="minorEastAsia" w:hAnsiTheme="minorHAnsi" w:cstheme="minorBidi"/>
          <w:noProof/>
          <w:szCs w:val="24"/>
        </w:rPr>
      </w:pPr>
      <w:hyperlink w:anchor="_Toc536544600" w:history="1">
        <w:r w:rsidR="00D62A70" w:rsidRPr="00A676A3">
          <w:rPr>
            <w:rStyle w:val="Hyperlink"/>
            <w:noProof/>
          </w:rPr>
          <w:t>11.2</w:t>
        </w:r>
        <w:r w:rsidR="00D62A70">
          <w:rPr>
            <w:rFonts w:asciiTheme="minorHAnsi" w:eastAsiaTheme="minorEastAsia" w:hAnsiTheme="minorHAnsi" w:cstheme="minorBidi"/>
            <w:noProof/>
            <w:szCs w:val="24"/>
          </w:rPr>
          <w:tab/>
        </w:r>
        <w:r w:rsidR="00D62A70" w:rsidRPr="00A676A3">
          <w:rPr>
            <w:rStyle w:val="Hyperlink"/>
            <w:noProof/>
          </w:rPr>
          <w:t>V&amp;V Administrative Requirements</w:t>
        </w:r>
        <w:r w:rsidR="00D62A70">
          <w:rPr>
            <w:noProof/>
            <w:webHidden/>
          </w:rPr>
          <w:tab/>
        </w:r>
        <w:r w:rsidR="00D62A70">
          <w:rPr>
            <w:noProof/>
            <w:webHidden/>
          </w:rPr>
          <w:fldChar w:fldCharType="begin"/>
        </w:r>
        <w:r w:rsidR="00D62A70">
          <w:rPr>
            <w:noProof/>
            <w:webHidden/>
          </w:rPr>
          <w:instrText xml:space="preserve"> PAGEREF _Toc536544600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10BBBD03" w14:textId="3C9E8EDE" w:rsidR="00D62A70" w:rsidRDefault="00A82BBA">
      <w:pPr>
        <w:pStyle w:val="TOC3"/>
        <w:rPr>
          <w:rFonts w:asciiTheme="minorHAnsi" w:eastAsiaTheme="minorEastAsia" w:hAnsiTheme="minorHAnsi" w:cstheme="minorBidi"/>
          <w:noProof/>
          <w:szCs w:val="24"/>
        </w:rPr>
      </w:pPr>
      <w:hyperlink w:anchor="_Toc536544601" w:history="1">
        <w:r w:rsidR="00D62A70" w:rsidRPr="00A676A3">
          <w:rPr>
            <w:rStyle w:val="Hyperlink"/>
            <w:noProof/>
          </w:rPr>
          <w:t>11.2.1</w:t>
        </w:r>
        <w:r w:rsidR="00D62A70">
          <w:rPr>
            <w:rFonts w:asciiTheme="minorHAnsi" w:eastAsiaTheme="minorEastAsia" w:hAnsiTheme="minorHAnsi" w:cstheme="minorBidi"/>
            <w:noProof/>
            <w:szCs w:val="24"/>
          </w:rPr>
          <w:tab/>
        </w:r>
        <w:r w:rsidR="00D62A70" w:rsidRPr="00A676A3">
          <w:rPr>
            <w:rStyle w:val="Hyperlink"/>
            <w:noProof/>
          </w:rPr>
          <w:t>Anomaly Resolution and Reporting</w:t>
        </w:r>
        <w:r w:rsidR="00D62A70">
          <w:rPr>
            <w:noProof/>
            <w:webHidden/>
          </w:rPr>
          <w:tab/>
        </w:r>
        <w:r w:rsidR="00D62A70">
          <w:rPr>
            <w:noProof/>
            <w:webHidden/>
          </w:rPr>
          <w:fldChar w:fldCharType="begin"/>
        </w:r>
        <w:r w:rsidR="00D62A70">
          <w:rPr>
            <w:noProof/>
            <w:webHidden/>
          </w:rPr>
          <w:instrText xml:space="preserve"> PAGEREF _Toc536544601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0D4ED03E" w14:textId="133276AB" w:rsidR="00D62A70" w:rsidRDefault="00A82BBA">
      <w:pPr>
        <w:pStyle w:val="TOC2"/>
        <w:rPr>
          <w:rFonts w:asciiTheme="minorHAnsi" w:eastAsiaTheme="minorEastAsia" w:hAnsiTheme="minorHAnsi" w:cstheme="minorBidi"/>
          <w:noProof/>
          <w:szCs w:val="24"/>
        </w:rPr>
      </w:pPr>
      <w:hyperlink w:anchor="_Toc536544602" w:history="1">
        <w:r w:rsidR="00D62A70" w:rsidRPr="00A676A3">
          <w:rPr>
            <w:rStyle w:val="Hyperlink"/>
            <w:noProof/>
          </w:rPr>
          <w:t>11.3</w:t>
        </w:r>
        <w:r w:rsidR="00D62A70">
          <w:rPr>
            <w:rFonts w:asciiTheme="minorHAnsi" w:eastAsiaTheme="minorEastAsia" w:hAnsiTheme="minorHAnsi" w:cstheme="minorBidi"/>
            <w:noProof/>
            <w:szCs w:val="24"/>
          </w:rPr>
          <w:tab/>
        </w:r>
        <w:r w:rsidR="00D62A70" w:rsidRPr="00A676A3">
          <w:rPr>
            <w:rStyle w:val="Hyperlink"/>
            <w:noProof/>
          </w:rPr>
          <w:t>Task Iteration Policy</w:t>
        </w:r>
        <w:r w:rsidR="00D62A70">
          <w:rPr>
            <w:noProof/>
            <w:webHidden/>
          </w:rPr>
          <w:tab/>
        </w:r>
        <w:r w:rsidR="00D62A70">
          <w:rPr>
            <w:noProof/>
            <w:webHidden/>
          </w:rPr>
          <w:fldChar w:fldCharType="begin"/>
        </w:r>
        <w:r w:rsidR="00D62A70">
          <w:rPr>
            <w:noProof/>
            <w:webHidden/>
          </w:rPr>
          <w:instrText xml:space="preserve"> PAGEREF _Toc536544602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23979E30" w14:textId="1B2D89B6" w:rsidR="00D62A70" w:rsidRDefault="00A82BBA">
      <w:pPr>
        <w:pStyle w:val="TOC2"/>
        <w:rPr>
          <w:rFonts w:asciiTheme="minorHAnsi" w:eastAsiaTheme="minorEastAsia" w:hAnsiTheme="minorHAnsi" w:cstheme="minorBidi"/>
          <w:noProof/>
          <w:szCs w:val="24"/>
        </w:rPr>
      </w:pPr>
      <w:hyperlink w:anchor="_Toc536544603" w:history="1">
        <w:r w:rsidR="00D62A70" w:rsidRPr="00A676A3">
          <w:rPr>
            <w:rStyle w:val="Hyperlink"/>
            <w:noProof/>
          </w:rPr>
          <w:t>11.4</w:t>
        </w:r>
        <w:r w:rsidR="00D62A70">
          <w:rPr>
            <w:rFonts w:asciiTheme="minorHAnsi" w:eastAsiaTheme="minorEastAsia" w:hAnsiTheme="minorHAnsi" w:cstheme="minorBidi"/>
            <w:noProof/>
            <w:szCs w:val="24"/>
          </w:rPr>
          <w:tab/>
        </w:r>
        <w:r w:rsidR="00D62A70" w:rsidRPr="00A676A3">
          <w:rPr>
            <w:rStyle w:val="Hyperlink"/>
            <w:noProof/>
          </w:rPr>
          <w:t>Control Procedures</w:t>
        </w:r>
        <w:r w:rsidR="00D62A70">
          <w:rPr>
            <w:noProof/>
            <w:webHidden/>
          </w:rPr>
          <w:tab/>
        </w:r>
        <w:r w:rsidR="00D62A70">
          <w:rPr>
            <w:noProof/>
            <w:webHidden/>
          </w:rPr>
          <w:fldChar w:fldCharType="begin"/>
        </w:r>
        <w:r w:rsidR="00D62A70">
          <w:rPr>
            <w:noProof/>
            <w:webHidden/>
          </w:rPr>
          <w:instrText xml:space="preserve"> PAGEREF _Toc536544603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0A9C4BBE" w14:textId="07DF5695" w:rsidR="00D62A70" w:rsidRDefault="00A82BBA">
      <w:pPr>
        <w:pStyle w:val="TOC1"/>
        <w:rPr>
          <w:rFonts w:asciiTheme="minorHAnsi" w:eastAsiaTheme="minorEastAsia" w:hAnsiTheme="minorHAnsi" w:cstheme="minorBidi"/>
          <w:noProof/>
          <w:szCs w:val="24"/>
        </w:rPr>
      </w:pPr>
      <w:hyperlink w:anchor="_Toc536544604"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PROBLEM REPORTING AND CORRECTIVE ACTION</w:t>
        </w:r>
        <w:r w:rsidR="00D62A70">
          <w:rPr>
            <w:noProof/>
            <w:webHidden/>
          </w:rPr>
          <w:tab/>
        </w:r>
        <w:r w:rsidR="00D62A70">
          <w:rPr>
            <w:noProof/>
            <w:webHidden/>
          </w:rPr>
          <w:fldChar w:fldCharType="begin"/>
        </w:r>
        <w:r w:rsidR="00D62A70">
          <w:rPr>
            <w:noProof/>
            <w:webHidden/>
          </w:rPr>
          <w:instrText xml:space="preserve"> PAGEREF _Toc536544604 \h </w:instrText>
        </w:r>
        <w:r w:rsidR="00D62A70">
          <w:rPr>
            <w:noProof/>
            <w:webHidden/>
          </w:rPr>
        </w:r>
        <w:r w:rsidR="00D62A70">
          <w:rPr>
            <w:noProof/>
            <w:webHidden/>
          </w:rPr>
          <w:fldChar w:fldCharType="separate"/>
        </w:r>
        <w:r w:rsidR="00D62A70">
          <w:rPr>
            <w:noProof/>
            <w:webHidden/>
          </w:rPr>
          <w:t>43</w:t>
        </w:r>
        <w:r w:rsidR="00D62A70">
          <w:rPr>
            <w:noProof/>
            <w:webHidden/>
          </w:rPr>
          <w:fldChar w:fldCharType="end"/>
        </w:r>
      </w:hyperlink>
    </w:p>
    <w:p w14:paraId="29126342" w14:textId="017D36F3" w:rsidR="00D62A70" w:rsidRDefault="00A82BBA">
      <w:pPr>
        <w:pStyle w:val="TOC1"/>
        <w:rPr>
          <w:rFonts w:asciiTheme="minorHAnsi" w:eastAsiaTheme="minorEastAsia" w:hAnsiTheme="minorHAnsi" w:cstheme="minorBidi"/>
          <w:noProof/>
          <w:szCs w:val="24"/>
        </w:rPr>
      </w:pPr>
      <w:hyperlink w:anchor="_Toc536544605"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TOOLS, TECHNIQUES, AND METHODOLOGIES</w:t>
        </w:r>
        <w:r w:rsidR="00D62A70">
          <w:rPr>
            <w:noProof/>
            <w:webHidden/>
          </w:rPr>
          <w:tab/>
        </w:r>
        <w:r w:rsidR="00D62A70">
          <w:rPr>
            <w:noProof/>
            <w:webHidden/>
          </w:rPr>
          <w:fldChar w:fldCharType="begin"/>
        </w:r>
        <w:r w:rsidR="00D62A70">
          <w:rPr>
            <w:noProof/>
            <w:webHidden/>
          </w:rPr>
          <w:instrText xml:space="preserve"> PAGEREF _Toc536544605 \h </w:instrText>
        </w:r>
        <w:r w:rsidR="00D62A70">
          <w:rPr>
            <w:noProof/>
            <w:webHidden/>
          </w:rPr>
        </w:r>
        <w:r w:rsidR="00D62A70">
          <w:rPr>
            <w:noProof/>
            <w:webHidden/>
          </w:rPr>
          <w:fldChar w:fldCharType="separate"/>
        </w:r>
        <w:r w:rsidR="00D62A70">
          <w:rPr>
            <w:noProof/>
            <w:webHidden/>
          </w:rPr>
          <w:t>44</w:t>
        </w:r>
        <w:r w:rsidR="00D62A70">
          <w:rPr>
            <w:noProof/>
            <w:webHidden/>
          </w:rPr>
          <w:fldChar w:fldCharType="end"/>
        </w:r>
      </w:hyperlink>
    </w:p>
    <w:p w14:paraId="4176AD66" w14:textId="386C2952" w:rsidR="00D62A70" w:rsidRDefault="00A82BBA">
      <w:pPr>
        <w:pStyle w:val="TOC1"/>
        <w:rPr>
          <w:rFonts w:asciiTheme="minorHAnsi" w:eastAsiaTheme="minorEastAsia" w:hAnsiTheme="minorHAnsi" w:cstheme="minorBidi"/>
          <w:noProof/>
          <w:szCs w:val="24"/>
        </w:rPr>
      </w:pPr>
      <w:hyperlink w:anchor="_Toc536544606"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SUPPLIER CONTROL</w:t>
        </w:r>
        <w:r w:rsidR="00D62A70">
          <w:rPr>
            <w:noProof/>
            <w:webHidden/>
          </w:rPr>
          <w:tab/>
        </w:r>
        <w:r w:rsidR="00D62A70">
          <w:rPr>
            <w:noProof/>
            <w:webHidden/>
          </w:rPr>
          <w:fldChar w:fldCharType="begin"/>
        </w:r>
        <w:r w:rsidR="00D62A70">
          <w:rPr>
            <w:noProof/>
            <w:webHidden/>
          </w:rPr>
          <w:instrText xml:space="preserve"> PAGEREF _Toc536544606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00E6F468" w14:textId="0A15CB66" w:rsidR="00D62A70" w:rsidRDefault="00A82BBA">
      <w:pPr>
        <w:pStyle w:val="TOC1"/>
        <w:rPr>
          <w:rFonts w:asciiTheme="minorHAnsi" w:eastAsiaTheme="minorEastAsia" w:hAnsiTheme="minorHAnsi" w:cstheme="minorBidi"/>
          <w:noProof/>
          <w:szCs w:val="24"/>
        </w:rPr>
      </w:pPr>
      <w:hyperlink w:anchor="_Toc536544607" w:history="1">
        <w:r w:rsidR="00D62A70" w:rsidRPr="00A676A3">
          <w:rPr>
            <w:rStyle w:val="Hyperlink"/>
            <w:noProof/>
          </w:rPr>
          <w:t>15.</w:t>
        </w:r>
        <w:r w:rsidR="00D62A70">
          <w:rPr>
            <w:rFonts w:asciiTheme="minorHAnsi" w:eastAsiaTheme="minorEastAsia" w:hAnsiTheme="minorHAnsi" w:cstheme="minorBidi"/>
            <w:noProof/>
            <w:szCs w:val="24"/>
          </w:rPr>
          <w:tab/>
        </w:r>
        <w:r w:rsidR="00D62A70" w:rsidRPr="00A676A3">
          <w:rPr>
            <w:rStyle w:val="Hyperlink"/>
            <w:noProof/>
          </w:rPr>
          <w:t>RECORDS COLLECTION, MAINTENANCE, AND RETENTION</w:t>
        </w:r>
        <w:r w:rsidR="00D62A70">
          <w:rPr>
            <w:noProof/>
            <w:webHidden/>
          </w:rPr>
          <w:tab/>
        </w:r>
        <w:r w:rsidR="00D62A70">
          <w:rPr>
            <w:noProof/>
            <w:webHidden/>
          </w:rPr>
          <w:fldChar w:fldCharType="begin"/>
        </w:r>
        <w:r w:rsidR="00D62A70">
          <w:rPr>
            <w:noProof/>
            <w:webHidden/>
          </w:rPr>
          <w:instrText xml:space="preserve"> PAGEREF _Toc536544607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373ADECC" w14:textId="64118185" w:rsidR="00D62A70" w:rsidRDefault="00A82BBA">
      <w:pPr>
        <w:pStyle w:val="TOC1"/>
        <w:rPr>
          <w:rFonts w:asciiTheme="minorHAnsi" w:eastAsiaTheme="minorEastAsia" w:hAnsiTheme="minorHAnsi" w:cstheme="minorBidi"/>
          <w:noProof/>
          <w:szCs w:val="24"/>
        </w:rPr>
      </w:pPr>
      <w:hyperlink w:anchor="_Toc536544608" w:history="1">
        <w:r w:rsidR="00D62A70" w:rsidRPr="00A676A3">
          <w:rPr>
            <w:rStyle w:val="Hyperlink"/>
            <w:noProof/>
          </w:rPr>
          <w:t>16.</w:t>
        </w:r>
        <w:r w:rsidR="00D62A70">
          <w:rPr>
            <w:rFonts w:asciiTheme="minorHAnsi" w:eastAsiaTheme="minorEastAsia" w:hAnsiTheme="minorHAnsi" w:cstheme="minorBidi"/>
            <w:noProof/>
            <w:szCs w:val="24"/>
          </w:rPr>
          <w:tab/>
        </w:r>
        <w:r w:rsidR="00D62A70" w:rsidRPr="00A676A3">
          <w:rPr>
            <w:rStyle w:val="Hyperlink"/>
            <w:noProof/>
          </w:rPr>
          <w:t>TRAINING</w:t>
        </w:r>
        <w:r w:rsidR="00D62A70">
          <w:rPr>
            <w:noProof/>
            <w:webHidden/>
          </w:rPr>
          <w:tab/>
        </w:r>
        <w:r w:rsidR="00D62A70">
          <w:rPr>
            <w:noProof/>
            <w:webHidden/>
          </w:rPr>
          <w:fldChar w:fldCharType="begin"/>
        </w:r>
        <w:r w:rsidR="00D62A70">
          <w:rPr>
            <w:noProof/>
            <w:webHidden/>
          </w:rPr>
          <w:instrText xml:space="preserve"> PAGEREF _Toc536544608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6882079B" w14:textId="40E8AA09" w:rsidR="00D62A70" w:rsidRDefault="00A82BBA">
      <w:pPr>
        <w:pStyle w:val="TOC1"/>
        <w:rPr>
          <w:rFonts w:asciiTheme="minorHAnsi" w:eastAsiaTheme="minorEastAsia" w:hAnsiTheme="minorHAnsi" w:cstheme="minorBidi"/>
          <w:noProof/>
          <w:szCs w:val="24"/>
        </w:rPr>
      </w:pPr>
      <w:hyperlink w:anchor="_Toc536544609" w:history="1">
        <w:r w:rsidR="00D62A70" w:rsidRPr="00A676A3">
          <w:rPr>
            <w:rStyle w:val="Hyperlink"/>
            <w:noProof/>
          </w:rPr>
          <w:t>17.</w:t>
        </w:r>
        <w:r w:rsidR="00D62A70">
          <w:rPr>
            <w:rFonts w:asciiTheme="minorHAnsi" w:eastAsiaTheme="minorEastAsia" w:hAnsiTheme="minorHAnsi" w:cstheme="minorBidi"/>
            <w:noProof/>
            <w:szCs w:val="24"/>
          </w:rPr>
          <w:tab/>
        </w:r>
        <w:r w:rsidR="00D62A70" w:rsidRPr="00A676A3">
          <w:rPr>
            <w:rStyle w:val="Hyperlink"/>
            <w:noProof/>
          </w:rPr>
          <w:t>RISK MANAGEMENT</w:t>
        </w:r>
        <w:r w:rsidR="00D62A70">
          <w:rPr>
            <w:noProof/>
            <w:webHidden/>
          </w:rPr>
          <w:tab/>
        </w:r>
        <w:r w:rsidR="00D62A70">
          <w:rPr>
            <w:noProof/>
            <w:webHidden/>
          </w:rPr>
          <w:fldChar w:fldCharType="begin"/>
        </w:r>
        <w:r w:rsidR="00D62A70">
          <w:rPr>
            <w:noProof/>
            <w:webHidden/>
          </w:rPr>
          <w:instrText xml:space="preserve"> PAGEREF _Toc536544609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5F6AC642" w14:textId="019688EF" w:rsidR="00D62A70" w:rsidRDefault="00A82BBA">
      <w:pPr>
        <w:pStyle w:val="TOC2"/>
        <w:rPr>
          <w:rFonts w:asciiTheme="minorHAnsi" w:eastAsiaTheme="minorEastAsia" w:hAnsiTheme="minorHAnsi" w:cstheme="minorBidi"/>
          <w:noProof/>
          <w:szCs w:val="24"/>
        </w:rPr>
      </w:pPr>
      <w:hyperlink w:anchor="_Toc536544610" w:history="1">
        <w:r w:rsidR="00D62A70" w:rsidRPr="00A676A3">
          <w:rPr>
            <w:rStyle w:val="Hyperlink"/>
            <w:noProof/>
          </w:rPr>
          <w:t>17.1</w:t>
        </w:r>
        <w:r w:rsidR="00D62A70">
          <w:rPr>
            <w:rFonts w:asciiTheme="minorHAnsi" w:eastAsiaTheme="minorEastAsia" w:hAnsiTheme="minorHAnsi" w:cstheme="minorBidi"/>
            <w:noProof/>
            <w:szCs w:val="24"/>
          </w:rPr>
          <w:tab/>
        </w:r>
        <w:r w:rsidR="00D62A70" w:rsidRPr="00A676A3">
          <w:rPr>
            <w:rStyle w:val="Hyperlink"/>
            <w:noProof/>
          </w:rPr>
          <w:t>Safety Software Determination</w:t>
        </w:r>
        <w:r w:rsidR="00D62A70">
          <w:rPr>
            <w:noProof/>
            <w:webHidden/>
          </w:rPr>
          <w:tab/>
        </w:r>
        <w:r w:rsidR="00D62A70">
          <w:rPr>
            <w:noProof/>
            <w:webHidden/>
          </w:rPr>
          <w:fldChar w:fldCharType="begin"/>
        </w:r>
        <w:r w:rsidR="00D62A70">
          <w:rPr>
            <w:noProof/>
            <w:webHidden/>
          </w:rPr>
          <w:instrText xml:space="preserve"> PAGEREF _Toc536544610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1E44C2F9" w14:textId="4BCC7934" w:rsidR="00D62A70" w:rsidRDefault="00A82BBA">
      <w:pPr>
        <w:pStyle w:val="TOC2"/>
        <w:rPr>
          <w:rFonts w:asciiTheme="minorHAnsi" w:eastAsiaTheme="minorEastAsia" w:hAnsiTheme="minorHAnsi" w:cstheme="minorBidi"/>
          <w:noProof/>
          <w:szCs w:val="24"/>
        </w:rPr>
      </w:pPr>
      <w:hyperlink w:anchor="_Toc536544611" w:history="1">
        <w:r w:rsidR="00D62A70" w:rsidRPr="00A676A3">
          <w:rPr>
            <w:rStyle w:val="Hyperlink"/>
            <w:noProof/>
          </w:rPr>
          <w:t>17.2</w:t>
        </w:r>
        <w:r w:rsidR="00D62A70">
          <w:rPr>
            <w:rFonts w:asciiTheme="minorHAnsi" w:eastAsiaTheme="minorEastAsia" w:hAnsiTheme="minorHAnsi" w:cstheme="minorBidi"/>
            <w:noProof/>
            <w:szCs w:val="24"/>
          </w:rPr>
          <w:tab/>
        </w:r>
        <w:r w:rsidR="00D62A70" w:rsidRPr="00A676A3">
          <w:rPr>
            <w:rStyle w:val="Hyperlink"/>
            <w:noProof/>
          </w:rPr>
          <w:t>Quality Level Determination</w:t>
        </w:r>
        <w:r w:rsidR="00D62A70">
          <w:rPr>
            <w:noProof/>
            <w:webHidden/>
          </w:rPr>
          <w:tab/>
        </w:r>
        <w:r w:rsidR="00D62A70">
          <w:rPr>
            <w:noProof/>
            <w:webHidden/>
          </w:rPr>
          <w:fldChar w:fldCharType="begin"/>
        </w:r>
        <w:r w:rsidR="00D62A70">
          <w:rPr>
            <w:noProof/>
            <w:webHidden/>
          </w:rPr>
          <w:instrText xml:space="preserve"> PAGEREF _Toc536544611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4EF87AA3" w14:textId="1B8CFF07" w:rsidR="00D62A70" w:rsidRDefault="00A82BBA">
      <w:pPr>
        <w:pStyle w:val="TOC1"/>
        <w:rPr>
          <w:rFonts w:asciiTheme="minorHAnsi" w:eastAsiaTheme="minorEastAsia" w:hAnsiTheme="minorHAnsi" w:cstheme="minorBidi"/>
          <w:noProof/>
          <w:szCs w:val="24"/>
        </w:rPr>
      </w:pPr>
      <w:hyperlink w:anchor="_Toc536544612" w:history="1">
        <w:r w:rsidR="00D62A70" w:rsidRPr="00A676A3">
          <w:rPr>
            <w:rStyle w:val="Hyperlink"/>
            <w:noProof/>
          </w:rPr>
          <w:t>18.</w:t>
        </w:r>
        <w:r w:rsidR="00D62A70">
          <w:rPr>
            <w:rFonts w:asciiTheme="minorHAnsi" w:eastAsiaTheme="minorEastAsia" w:hAnsiTheme="minorHAnsi" w:cstheme="minorBidi"/>
            <w:noProof/>
            <w:szCs w:val="24"/>
          </w:rPr>
          <w:tab/>
        </w:r>
        <w:r w:rsidR="00D62A70" w:rsidRPr="00A676A3">
          <w:rPr>
            <w:rStyle w:val="Hyperlink"/>
            <w:noProof/>
          </w:rPr>
          <w:t>ASSET MAINTENANCE</w:t>
        </w:r>
        <w:r w:rsidR="00D62A70">
          <w:rPr>
            <w:noProof/>
            <w:webHidden/>
          </w:rPr>
          <w:tab/>
        </w:r>
        <w:r w:rsidR="00D62A70">
          <w:rPr>
            <w:noProof/>
            <w:webHidden/>
          </w:rPr>
          <w:fldChar w:fldCharType="begin"/>
        </w:r>
        <w:r w:rsidR="00D62A70">
          <w:rPr>
            <w:noProof/>
            <w:webHidden/>
          </w:rPr>
          <w:instrText xml:space="preserve"> PAGEREF _Toc536544612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2D859130" w14:textId="4372CFC9" w:rsidR="00D62A70" w:rsidRDefault="00A82BBA">
      <w:pPr>
        <w:pStyle w:val="TOC2"/>
        <w:rPr>
          <w:rFonts w:asciiTheme="minorHAnsi" w:eastAsiaTheme="minorEastAsia" w:hAnsiTheme="minorHAnsi" w:cstheme="minorBidi"/>
          <w:noProof/>
          <w:szCs w:val="24"/>
        </w:rPr>
      </w:pPr>
      <w:hyperlink w:anchor="_Toc536544613" w:history="1">
        <w:r w:rsidR="00D62A70" w:rsidRPr="00A676A3">
          <w:rPr>
            <w:rStyle w:val="Hyperlink"/>
            <w:noProof/>
          </w:rPr>
          <w:t>18.1</w:t>
        </w:r>
        <w:r w:rsidR="00D62A70">
          <w:rPr>
            <w:rFonts w:asciiTheme="minorHAnsi" w:eastAsiaTheme="minorEastAsia" w:hAnsiTheme="minorHAnsi" w:cstheme="minorBidi"/>
            <w:noProof/>
            <w:szCs w:val="24"/>
          </w:rPr>
          <w:tab/>
        </w:r>
        <w:r w:rsidR="00D62A70" w:rsidRPr="00A676A3">
          <w:rPr>
            <w:rStyle w:val="Hyperlink"/>
            <w:noProof/>
          </w:rPr>
          <w:t>Business Requirements</w:t>
        </w:r>
        <w:r w:rsidR="00D62A70">
          <w:rPr>
            <w:noProof/>
            <w:webHidden/>
          </w:rPr>
          <w:tab/>
        </w:r>
        <w:r w:rsidR="00D62A70">
          <w:rPr>
            <w:noProof/>
            <w:webHidden/>
          </w:rPr>
          <w:fldChar w:fldCharType="begin"/>
        </w:r>
        <w:r w:rsidR="00D62A70">
          <w:rPr>
            <w:noProof/>
            <w:webHidden/>
          </w:rPr>
          <w:instrText xml:space="preserve"> PAGEREF _Toc536544613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81FAD55" w14:textId="671FEB15" w:rsidR="00D62A70" w:rsidRDefault="00A82BBA">
      <w:pPr>
        <w:pStyle w:val="TOC2"/>
        <w:rPr>
          <w:rFonts w:asciiTheme="minorHAnsi" w:eastAsiaTheme="minorEastAsia" w:hAnsiTheme="minorHAnsi" w:cstheme="minorBidi"/>
          <w:noProof/>
          <w:szCs w:val="24"/>
        </w:rPr>
      </w:pPr>
      <w:hyperlink w:anchor="_Toc536544614" w:history="1">
        <w:r w:rsidR="00D62A70" w:rsidRPr="00A676A3">
          <w:rPr>
            <w:rStyle w:val="Hyperlink"/>
            <w:noProof/>
          </w:rPr>
          <w:t>18.2</w:t>
        </w:r>
        <w:r w:rsidR="00D62A70">
          <w:rPr>
            <w:rFonts w:asciiTheme="minorHAnsi" w:eastAsiaTheme="minorEastAsia" w:hAnsiTheme="minorHAnsi" w:cstheme="minorBidi"/>
            <w:noProof/>
            <w:szCs w:val="24"/>
          </w:rPr>
          <w:tab/>
        </w:r>
        <w:r w:rsidR="00D62A70" w:rsidRPr="00A676A3">
          <w:rPr>
            <w:rStyle w:val="Hyperlink"/>
            <w:noProof/>
          </w:rPr>
          <w:t>Schedule and Budget and Summary</w:t>
        </w:r>
        <w:r w:rsidR="00D62A70">
          <w:rPr>
            <w:noProof/>
            <w:webHidden/>
          </w:rPr>
          <w:tab/>
        </w:r>
        <w:r w:rsidR="00D62A70">
          <w:rPr>
            <w:noProof/>
            <w:webHidden/>
          </w:rPr>
          <w:fldChar w:fldCharType="begin"/>
        </w:r>
        <w:r w:rsidR="00D62A70">
          <w:rPr>
            <w:noProof/>
            <w:webHidden/>
          </w:rPr>
          <w:instrText xml:space="preserve"> PAGEREF _Toc536544614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249A058" w14:textId="05FBC41E" w:rsidR="00D62A70" w:rsidRDefault="00A82BBA">
      <w:pPr>
        <w:pStyle w:val="TOC2"/>
        <w:rPr>
          <w:rFonts w:asciiTheme="minorHAnsi" w:eastAsiaTheme="minorEastAsia" w:hAnsiTheme="minorHAnsi" w:cstheme="minorBidi"/>
          <w:noProof/>
          <w:szCs w:val="24"/>
        </w:rPr>
      </w:pPr>
      <w:hyperlink w:anchor="_Toc536544615" w:history="1">
        <w:r w:rsidR="00D62A70" w:rsidRPr="00A676A3">
          <w:rPr>
            <w:rStyle w:val="Hyperlink"/>
            <w:noProof/>
          </w:rPr>
          <w:t>18.3</w:t>
        </w:r>
        <w:r w:rsidR="00D62A70">
          <w:rPr>
            <w:rFonts w:asciiTheme="minorHAnsi" w:eastAsiaTheme="minorEastAsia" w:hAnsiTheme="minorHAnsi" w:cstheme="minorBidi"/>
            <w:noProof/>
            <w:szCs w:val="24"/>
          </w:rPr>
          <w:tab/>
        </w:r>
        <w:r w:rsidR="00D62A70" w:rsidRPr="00A676A3">
          <w:rPr>
            <w:rStyle w:val="Hyperlink"/>
            <w:noProof/>
          </w:rPr>
          <w:t>Evolution of the Plan</w:t>
        </w:r>
        <w:r w:rsidR="00D62A70">
          <w:rPr>
            <w:noProof/>
            <w:webHidden/>
          </w:rPr>
          <w:tab/>
        </w:r>
        <w:r w:rsidR="00D62A70">
          <w:rPr>
            <w:noProof/>
            <w:webHidden/>
          </w:rPr>
          <w:fldChar w:fldCharType="begin"/>
        </w:r>
        <w:r w:rsidR="00D62A70">
          <w:rPr>
            <w:noProof/>
            <w:webHidden/>
          </w:rPr>
          <w:instrText xml:space="preserve"> PAGEREF _Toc536544615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D994396" w14:textId="478919E0" w:rsidR="00D62A70" w:rsidRDefault="00A82BBA">
      <w:pPr>
        <w:pStyle w:val="TOC2"/>
        <w:rPr>
          <w:rFonts w:asciiTheme="minorHAnsi" w:eastAsiaTheme="minorEastAsia" w:hAnsiTheme="minorHAnsi" w:cstheme="minorBidi"/>
          <w:noProof/>
          <w:szCs w:val="24"/>
        </w:rPr>
      </w:pPr>
      <w:hyperlink w:anchor="_Toc536544616" w:history="1">
        <w:r w:rsidR="00D62A70" w:rsidRPr="00A676A3">
          <w:rPr>
            <w:rStyle w:val="Hyperlink"/>
            <w:noProof/>
          </w:rPr>
          <w:t>18.4</w:t>
        </w:r>
        <w:r w:rsidR="00D62A70">
          <w:rPr>
            <w:rFonts w:asciiTheme="minorHAnsi" w:eastAsiaTheme="minorEastAsia" w:hAnsiTheme="minorHAnsi" w:cstheme="minorBidi"/>
            <w:noProof/>
            <w:szCs w:val="24"/>
          </w:rPr>
          <w:tab/>
        </w:r>
        <w:r w:rsidR="00D62A70" w:rsidRPr="00A676A3">
          <w:rPr>
            <w:rStyle w:val="Hyperlink"/>
            <w:noProof/>
          </w:rPr>
          <w:t>System Hardware and Operating Systems</w:t>
        </w:r>
        <w:r w:rsidR="00D62A70">
          <w:rPr>
            <w:noProof/>
            <w:webHidden/>
          </w:rPr>
          <w:tab/>
        </w:r>
        <w:r w:rsidR="00D62A70">
          <w:rPr>
            <w:noProof/>
            <w:webHidden/>
          </w:rPr>
          <w:fldChar w:fldCharType="begin"/>
        </w:r>
        <w:r w:rsidR="00D62A70">
          <w:rPr>
            <w:noProof/>
            <w:webHidden/>
          </w:rPr>
          <w:instrText xml:space="preserve"> PAGEREF _Toc536544616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4BC28F75" w14:textId="5FA2A3D9" w:rsidR="00D62A70" w:rsidRDefault="00A82BBA">
      <w:pPr>
        <w:pStyle w:val="TOC2"/>
        <w:rPr>
          <w:rFonts w:asciiTheme="minorHAnsi" w:eastAsiaTheme="minorEastAsia" w:hAnsiTheme="minorHAnsi" w:cstheme="minorBidi"/>
          <w:noProof/>
          <w:szCs w:val="24"/>
        </w:rPr>
      </w:pPr>
      <w:hyperlink w:anchor="_Toc536544617" w:history="1">
        <w:r w:rsidR="00D62A70" w:rsidRPr="00A676A3">
          <w:rPr>
            <w:rStyle w:val="Hyperlink"/>
            <w:noProof/>
          </w:rPr>
          <w:t>18.5</w:t>
        </w:r>
        <w:r w:rsidR="00D62A70">
          <w:rPr>
            <w:rFonts w:asciiTheme="minorHAnsi" w:eastAsiaTheme="minorEastAsia" w:hAnsiTheme="minorHAnsi" w:cstheme="minorBidi"/>
            <w:noProof/>
            <w:szCs w:val="24"/>
          </w:rPr>
          <w:tab/>
        </w:r>
        <w:r w:rsidR="00D62A70" w:rsidRPr="00A676A3">
          <w:rPr>
            <w:rStyle w:val="Hyperlink"/>
            <w:noProof/>
          </w:rPr>
          <w:t>Backup and Recovery</w:t>
        </w:r>
        <w:r w:rsidR="00D62A70">
          <w:rPr>
            <w:noProof/>
            <w:webHidden/>
          </w:rPr>
          <w:tab/>
        </w:r>
        <w:r w:rsidR="00D62A70">
          <w:rPr>
            <w:noProof/>
            <w:webHidden/>
          </w:rPr>
          <w:fldChar w:fldCharType="begin"/>
        </w:r>
        <w:r w:rsidR="00D62A70">
          <w:rPr>
            <w:noProof/>
            <w:webHidden/>
          </w:rPr>
          <w:instrText xml:space="preserve"> PAGEREF _Toc536544617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2065DAA" w14:textId="4D750A63" w:rsidR="00D62A70" w:rsidRDefault="00A82BBA">
      <w:pPr>
        <w:pStyle w:val="TOC1"/>
        <w:rPr>
          <w:rFonts w:asciiTheme="minorHAnsi" w:eastAsiaTheme="minorEastAsia" w:hAnsiTheme="minorHAnsi" w:cstheme="minorBidi"/>
          <w:noProof/>
          <w:szCs w:val="24"/>
        </w:rPr>
      </w:pPr>
      <w:hyperlink w:anchor="_Toc536544618" w:history="1">
        <w:r w:rsidR="00D62A70" w:rsidRPr="00A676A3">
          <w:rPr>
            <w:rStyle w:val="Hyperlink"/>
            <w:noProof/>
          </w:rPr>
          <w:t>19.</w:t>
        </w:r>
        <w:r w:rsidR="00D62A70">
          <w:rPr>
            <w:rFonts w:asciiTheme="minorHAnsi" w:eastAsiaTheme="minorEastAsia" w:hAnsiTheme="minorHAnsi" w:cstheme="minorBidi"/>
            <w:noProof/>
            <w:szCs w:val="24"/>
          </w:rPr>
          <w:tab/>
        </w:r>
        <w:r w:rsidR="00D62A70" w:rsidRPr="00A676A3">
          <w:rPr>
            <w:rStyle w:val="Hyperlink"/>
            <w:noProof/>
          </w:rPr>
          <w:t>MAINTENANCE AND OPERATIONS PLANNING</w:t>
        </w:r>
        <w:r w:rsidR="00D62A70">
          <w:rPr>
            <w:noProof/>
            <w:webHidden/>
          </w:rPr>
          <w:tab/>
        </w:r>
        <w:r w:rsidR="00D62A70">
          <w:rPr>
            <w:noProof/>
            <w:webHidden/>
          </w:rPr>
          <w:fldChar w:fldCharType="begin"/>
        </w:r>
        <w:r w:rsidR="00D62A70">
          <w:rPr>
            <w:noProof/>
            <w:webHidden/>
          </w:rPr>
          <w:instrText xml:space="preserve"> PAGEREF _Toc536544618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943F449" w14:textId="034DB554" w:rsidR="00D62A70" w:rsidRDefault="00A82BBA">
      <w:pPr>
        <w:pStyle w:val="TOC2"/>
        <w:rPr>
          <w:rFonts w:asciiTheme="minorHAnsi" w:eastAsiaTheme="minorEastAsia" w:hAnsiTheme="minorHAnsi" w:cstheme="minorBidi"/>
          <w:noProof/>
          <w:szCs w:val="24"/>
        </w:rPr>
      </w:pPr>
      <w:hyperlink w:anchor="_Toc536544619" w:history="1">
        <w:r w:rsidR="00D62A70" w:rsidRPr="00A676A3">
          <w:rPr>
            <w:rStyle w:val="Hyperlink"/>
            <w:noProof/>
          </w:rPr>
          <w:t>19.1</w:t>
        </w:r>
        <w:r w:rsidR="00D62A70">
          <w:rPr>
            <w:rFonts w:asciiTheme="minorHAnsi" w:eastAsiaTheme="minorEastAsia" w:hAnsiTheme="minorHAnsi" w:cstheme="minorBidi"/>
            <w:noProof/>
            <w:szCs w:val="24"/>
          </w:rPr>
          <w:tab/>
        </w:r>
        <w:r w:rsidR="00D62A70" w:rsidRPr="00A676A3">
          <w:rPr>
            <w:rStyle w:val="Hyperlink"/>
            <w:noProof/>
          </w:rPr>
          <w:t>M&amp;O Initiation</w:t>
        </w:r>
        <w:r w:rsidR="00D62A70">
          <w:rPr>
            <w:noProof/>
            <w:webHidden/>
          </w:rPr>
          <w:tab/>
        </w:r>
        <w:r w:rsidR="00D62A70">
          <w:rPr>
            <w:noProof/>
            <w:webHidden/>
          </w:rPr>
          <w:fldChar w:fldCharType="begin"/>
        </w:r>
        <w:r w:rsidR="00D62A70">
          <w:rPr>
            <w:noProof/>
            <w:webHidden/>
          </w:rPr>
          <w:instrText xml:space="preserve"> PAGEREF _Toc536544619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FF70D5" w14:textId="725C9A66" w:rsidR="00D62A70" w:rsidRDefault="00A82BBA">
      <w:pPr>
        <w:pStyle w:val="TOC3"/>
        <w:rPr>
          <w:rFonts w:asciiTheme="minorHAnsi" w:eastAsiaTheme="minorEastAsia" w:hAnsiTheme="minorHAnsi" w:cstheme="minorBidi"/>
          <w:noProof/>
          <w:szCs w:val="24"/>
        </w:rPr>
      </w:pPr>
      <w:hyperlink w:anchor="_Toc536544620" w:history="1">
        <w:r w:rsidR="00D62A70" w:rsidRPr="00A676A3">
          <w:rPr>
            <w:rStyle w:val="Hyperlink"/>
            <w:noProof/>
          </w:rPr>
          <w:t>19.1.1</w:t>
        </w:r>
        <w:r w:rsidR="00D62A70">
          <w:rPr>
            <w:rFonts w:asciiTheme="minorHAnsi" w:eastAsiaTheme="minorEastAsia" w:hAnsiTheme="minorHAnsi" w:cstheme="minorBidi"/>
            <w:noProof/>
            <w:szCs w:val="24"/>
          </w:rPr>
          <w:tab/>
        </w:r>
        <w:r w:rsidR="00D62A70" w:rsidRPr="00A676A3">
          <w:rPr>
            <w:rStyle w:val="Hyperlink"/>
            <w:noProof/>
          </w:rPr>
          <w:t>Estimation Plan</w:t>
        </w:r>
        <w:r w:rsidR="00D62A70">
          <w:rPr>
            <w:noProof/>
            <w:webHidden/>
          </w:rPr>
          <w:tab/>
        </w:r>
        <w:r w:rsidR="00D62A70">
          <w:rPr>
            <w:noProof/>
            <w:webHidden/>
          </w:rPr>
          <w:fldChar w:fldCharType="begin"/>
        </w:r>
        <w:r w:rsidR="00D62A70">
          <w:rPr>
            <w:noProof/>
            <w:webHidden/>
          </w:rPr>
          <w:instrText xml:space="preserve"> PAGEREF _Toc536544620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389883D4" w14:textId="5411ED34" w:rsidR="00D62A70" w:rsidRDefault="00A82BBA">
      <w:pPr>
        <w:pStyle w:val="TOC3"/>
        <w:rPr>
          <w:rFonts w:asciiTheme="minorHAnsi" w:eastAsiaTheme="minorEastAsia" w:hAnsiTheme="minorHAnsi" w:cstheme="minorBidi"/>
          <w:noProof/>
          <w:szCs w:val="24"/>
        </w:rPr>
      </w:pPr>
      <w:hyperlink w:anchor="_Toc536544621" w:history="1">
        <w:r w:rsidR="00D62A70" w:rsidRPr="00A676A3">
          <w:rPr>
            <w:rStyle w:val="Hyperlink"/>
            <w:noProof/>
          </w:rPr>
          <w:t>19.1.2</w:t>
        </w:r>
        <w:r w:rsidR="00D62A70">
          <w:rPr>
            <w:rFonts w:asciiTheme="minorHAnsi" w:eastAsiaTheme="minorEastAsia" w:hAnsiTheme="minorHAnsi" w:cstheme="minorBidi"/>
            <w:noProof/>
            <w:szCs w:val="24"/>
          </w:rPr>
          <w:tab/>
        </w:r>
        <w:r w:rsidR="00D62A70" w:rsidRPr="00A676A3">
          <w:rPr>
            <w:rStyle w:val="Hyperlink"/>
            <w:noProof/>
          </w:rPr>
          <w:t>Staffing Plan</w:t>
        </w:r>
        <w:r w:rsidR="00D62A70">
          <w:rPr>
            <w:noProof/>
            <w:webHidden/>
          </w:rPr>
          <w:tab/>
        </w:r>
        <w:r w:rsidR="00D62A70">
          <w:rPr>
            <w:noProof/>
            <w:webHidden/>
          </w:rPr>
          <w:fldChar w:fldCharType="begin"/>
        </w:r>
        <w:r w:rsidR="00D62A70">
          <w:rPr>
            <w:noProof/>
            <w:webHidden/>
          </w:rPr>
          <w:instrText xml:space="preserve"> PAGEREF _Toc536544621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063DCC" w14:textId="501F9583" w:rsidR="00D62A70" w:rsidRDefault="00A82BBA">
      <w:pPr>
        <w:pStyle w:val="TOC3"/>
        <w:rPr>
          <w:rFonts w:asciiTheme="minorHAnsi" w:eastAsiaTheme="minorEastAsia" w:hAnsiTheme="minorHAnsi" w:cstheme="minorBidi"/>
          <w:noProof/>
          <w:szCs w:val="24"/>
        </w:rPr>
      </w:pPr>
      <w:hyperlink w:anchor="_Toc536544622" w:history="1">
        <w:r w:rsidR="00D62A70" w:rsidRPr="00A676A3">
          <w:rPr>
            <w:rStyle w:val="Hyperlink"/>
            <w:noProof/>
          </w:rPr>
          <w:t>19.1.3</w:t>
        </w:r>
        <w:r w:rsidR="00D62A70">
          <w:rPr>
            <w:rFonts w:asciiTheme="minorHAnsi" w:eastAsiaTheme="minorEastAsia" w:hAnsiTheme="minorHAnsi" w:cstheme="minorBidi"/>
            <w:noProof/>
            <w:szCs w:val="24"/>
          </w:rPr>
          <w:tab/>
        </w:r>
        <w:r w:rsidR="00D62A70" w:rsidRPr="00A676A3">
          <w:rPr>
            <w:rStyle w:val="Hyperlink"/>
            <w:noProof/>
          </w:rPr>
          <w:t>Training Plan</w:t>
        </w:r>
        <w:r w:rsidR="00D62A70">
          <w:rPr>
            <w:noProof/>
            <w:webHidden/>
          </w:rPr>
          <w:tab/>
        </w:r>
        <w:r w:rsidR="00D62A70">
          <w:rPr>
            <w:noProof/>
            <w:webHidden/>
          </w:rPr>
          <w:fldChar w:fldCharType="begin"/>
        </w:r>
        <w:r w:rsidR="00D62A70">
          <w:rPr>
            <w:noProof/>
            <w:webHidden/>
          </w:rPr>
          <w:instrText xml:space="preserve"> PAGEREF _Toc536544622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607D9685" w14:textId="02E1BDB8" w:rsidR="00D62A70" w:rsidRDefault="00A82BBA">
      <w:pPr>
        <w:pStyle w:val="TOC1"/>
        <w:rPr>
          <w:rFonts w:asciiTheme="minorHAnsi" w:eastAsiaTheme="minorEastAsia" w:hAnsiTheme="minorHAnsi" w:cstheme="minorBidi"/>
          <w:noProof/>
          <w:szCs w:val="24"/>
        </w:rPr>
      </w:pPr>
      <w:hyperlink w:anchor="_Toc536544623" w:history="1">
        <w:r w:rsidR="00D62A70" w:rsidRPr="00A676A3">
          <w:rPr>
            <w:rStyle w:val="Hyperlink"/>
            <w:noProof/>
          </w:rPr>
          <w:t>20.</w:t>
        </w:r>
        <w:r w:rsidR="00D62A70">
          <w:rPr>
            <w:rFonts w:asciiTheme="minorHAnsi" w:eastAsiaTheme="minorEastAsia" w:hAnsiTheme="minorHAnsi" w:cstheme="minorBidi"/>
            <w:noProof/>
            <w:szCs w:val="24"/>
          </w:rPr>
          <w:tab/>
        </w:r>
        <w:r w:rsidR="00D62A70" w:rsidRPr="00A676A3">
          <w:rPr>
            <w:rStyle w:val="Hyperlink"/>
            <w:noProof/>
          </w:rPr>
          <w:t>M&amp;O Work Plans</w:t>
        </w:r>
        <w:r w:rsidR="00D62A70">
          <w:rPr>
            <w:noProof/>
            <w:webHidden/>
          </w:rPr>
          <w:tab/>
        </w:r>
        <w:r w:rsidR="00D62A70">
          <w:rPr>
            <w:noProof/>
            <w:webHidden/>
          </w:rPr>
          <w:fldChar w:fldCharType="begin"/>
        </w:r>
        <w:r w:rsidR="00D62A70">
          <w:rPr>
            <w:noProof/>
            <w:webHidden/>
          </w:rPr>
          <w:instrText xml:space="preserve"> PAGEREF _Toc536544623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D045D3C" w14:textId="47E9A716" w:rsidR="00D62A70" w:rsidRDefault="00A82BBA">
      <w:pPr>
        <w:pStyle w:val="TOC2"/>
        <w:rPr>
          <w:rFonts w:asciiTheme="minorHAnsi" w:eastAsiaTheme="minorEastAsia" w:hAnsiTheme="minorHAnsi" w:cstheme="minorBidi"/>
          <w:noProof/>
          <w:szCs w:val="24"/>
        </w:rPr>
      </w:pPr>
      <w:hyperlink w:anchor="_Toc536544624" w:history="1">
        <w:r w:rsidR="00D62A70" w:rsidRPr="00A676A3">
          <w:rPr>
            <w:rStyle w:val="Hyperlink"/>
            <w:noProof/>
          </w:rPr>
          <w:t>20.1</w:t>
        </w:r>
        <w:r w:rsidR="00D62A70">
          <w:rPr>
            <w:rFonts w:asciiTheme="minorHAnsi" w:eastAsiaTheme="minorEastAsia" w:hAnsiTheme="minorHAnsi" w:cstheme="minorBidi"/>
            <w:noProof/>
            <w:szCs w:val="24"/>
          </w:rPr>
          <w:tab/>
        </w:r>
        <w:r w:rsidR="00D62A70" w:rsidRPr="00A676A3">
          <w:rPr>
            <w:rStyle w:val="Hyperlink"/>
            <w:noProof/>
          </w:rPr>
          <w:t>Work Activities</w:t>
        </w:r>
        <w:r w:rsidR="00D62A70">
          <w:rPr>
            <w:noProof/>
            <w:webHidden/>
          </w:rPr>
          <w:tab/>
        </w:r>
        <w:r w:rsidR="00D62A70">
          <w:rPr>
            <w:noProof/>
            <w:webHidden/>
          </w:rPr>
          <w:fldChar w:fldCharType="begin"/>
        </w:r>
        <w:r w:rsidR="00D62A70">
          <w:rPr>
            <w:noProof/>
            <w:webHidden/>
          </w:rPr>
          <w:instrText xml:space="preserve"> PAGEREF _Toc536544624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3B79965F" w14:textId="39A96C24" w:rsidR="00D62A70" w:rsidRDefault="00A82BBA">
      <w:pPr>
        <w:pStyle w:val="TOC2"/>
        <w:rPr>
          <w:rFonts w:asciiTheme="minorHAnsi" w:eastAsiaTheme="minorEastAsia" w:hAnsiTheme="minorHAnsi" w:cstheme="minorBidi"/>
          <w:noProof/>
          <w:szCs w:val="24"/>
        </w:rPr>
      </w:pPr>
      <w:hyperlink w:anchor="_Toc536544625" w:history="1">
        <w:r w:rsidR="00D62A70" w:rsidRPr="00A676A3">
          <w:rPr>
            <w:rStyle w:val="Hyperlink"/>
            <w:noProof/>
          </w:rPr>
          <w:t>20.2</w:t>
        </w:r>
        <w:r w:rsidR="00D62A70">
          <w:rPr>
            <w:rFonts w:asciiTheme="minorHAnsi" w:eastAsiaTheme="minorEastAsia" w:hAnsiTheme="minorHAnsi" w:cstheme="minorBidi"/>
            <w:noProof/>
            <w:szCs w:val="24"/>
          </w:rPr>
          <w:tab/>
        </w:r>
        <w:r w:rsidR="00D62A70" w:rsidRPr="00A676A3">
          <w:rPr>
            <w:rStyle w:val="Hyperlink"/>
            <w:noProof/>
          </w:rPr>
          <w:t>Resource Allocation</w:t>
        </w:r>
        <w:r w:rsidR="00D62A70">
          <w:rPr>
            <w:noProof/>
            <w:webHidden/>
          </w:rPr>
          <w:tab/>
        </w:r>
        <w:r w:rsidR="00D62A70">
          <w:rPr>
            <w:noProof/>
            <w:webHidden/>
          </w:rPr>
          <w:fldChar w:fldCharType="begin"/>
        </w:r>
        <w:r w:rsidR="00D62A70">
          <w:rPr>
            <w:noProof/>
            <w:webHidden/>
          </w:rPr>
          <w:instrText xml:space="preserve"> PAGEREF _Toc536544625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28A909B" w14:textId="4D7849BF" w:rsidR="00D62A70" w:rsidRDefault="00A82BBA">
      <w:pPr>
        <w:pStyle w:val="TOC2"/>
        <w:rPr>
          <w:rFonts w:asciiTheme="minorHAnsi" w:eastAsiaTheme="minorEastAsia" w:hAnsiTheme="minorHAnsi" w:cstheme="minorBidi"/>
          <w:noProof/>
          <w:szCs w:val="24"/>
        </w:rPr>
      </w:pPr>
      <w:hyperlink w:anchor="_Toc536544626" w:history="1">
        <w:r w:rsidR="00D62A70" w:rsidRPr="00A676A3">
          <w:rPr>
            <w:rStyle w:val="Hyperlink"/>
            <w:noProof/>
          </w:rPr>
          <w:t>20.3</w:t>
        </w:r>
        <w:r w:rsidR="00D62A70">
          <w:rPr>
            <w:rFonts w:asciiTheme="minorHAnsi" w:eastAsiaTheme="minorEastAsia" w:hAnsiTheme="minorHAnsi" w:cstheme="minorBidi"/>
            <w:noProof/>
            <w:szCs w:val="24"/>
          </w:rPr>
          <w:tab/>
        </w:r>
        <w:r w:rsidR="00D62A70" w:rsidRPr="00A676A3">
          <w:rPr>
            <w:rStyle w:val="Hyperlink"/>
            <w:noProof/>
          </w:rPr>
          <w:t>Budget Allocation</w:t>
        </w:r>
        <w:r w:rsidR="00D62A70">
          <w:rPr>
            <w:noProof/>
            <w:webHidden/>
          </w:rPr>
          <w:tab/>
        </w:r>
        <w:r w:rsidR="00D62A70">
          <w:rPr>
            <w:noProof/>
            <w:webHidden/>
          </w:rPr>
          <w:fldChar w:fldCharType="begin"/>
        </w:r>
        <w:r w:rsidR="00D62A70">
          <w:rPr>
            <w:noProof/>
            <w:webHidden/>
          </w:rPr>
          <w:instrText xml:space="preserve"> PAGEREF _Toc536544626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58DA58D5" w14:textId="0F435236" w:rsidR="00D62A70" w:rsidRDefault="00A82BBA">
      <w:pPr>
        <w:pStyle w:val="TOC2"/>
        <w:rPr>
          <w:rFonts w:asciiTheme="minorHAnsi" w:eastAsiaTheme="minorEastAsia" w:hAnsiTheme="minorHAnsi" w:cstheme="minorBidi"/>
          <w:noProof/>
          <w:szCs w:val="24"/>
        </w:rPr>
      </w:pPr>
      <w:hyperlink w:anchor="_Toc536544627" w:history="1">
        <w:r w:rsidR="00D62A70" w:rsidRPr="00A676A3">
          <w:rPr>
            <w:rStyle w:val="Hyperlink"/>
            <w:noProof/>
          </w:rPr>
          <w:t>20.4</w:t>
        </w:r>
        <w:r w:rsidR="00D62A70">
          <w:rPr>
            <w:rFonts w:asciiTheme="minorHAnsi" w:eastAsiaTheme="minorEastAsia" w:hAnsiTheme="minorHAnsi" w:cstheme="minorBidi"/>
            <w:noProof/>
            <w:szCs w:val="24"/>
          </w:rPr>
          <w:tab/>
        </w:r>
        <w:r w:rsidR="00D62A70" w:rsidRPr="00A676A3">
          <w:rPr>
            <w:rStyle w:val="Hyperlink"/>
            <w:noProof/>
          </w:rPr>
          <w:t>Acquisition Plan</w:t>
        </w:r>
        <w:r w:rsidR="00D62A70">
          <w:rPr>
            <w:noProof/>
            <w:webHidden/>
          </w:rPr>
          <w:tab/>
        </w:r>
        <w:r w:rsidR="00D62A70">
          <w:rPr>
            <w:noProof/>
            <w:webHidden/>
          </w:rPr>
          <w:fldChar w:fldCharType="begin"/>
        </w:r>
        <w:r w:rsidR="00D62A70">
          <w:rPr>
            <w:noProof/>
            <w:webHidden/>
          </w:rPr>
          <w:instrText xml:space="preserve"> PAGEREF _Toc536544627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4B8ECB01" w14:textId="708DD0AF" w:rsidR="00D62A70" w:rsidRDefault="00A82BBA">
      <w:pPr>
        <w:pStyle w:val="TOC1"/>
        <w:rPr>
          <w:rFonts w:asciiTheme="minorHAnsi" w:eastAsiaTheme="minorEastAsia" w:hAnsiTheme="minorHAnsi" w:cstheme="minorBidi"/>
          <w:noProof/>
          <w:szCs w:val="24"/>
        </w:rPr>
      </w:pPr>
      <w:hyperlink w:anchor="_Toc536544628" w:history="1">
        <w:r w:rsidR="00D62A70" w:rsidRPr="00A676A3">
          <w:rPr>
            <w:rStyle w:val="Hyperlink"/>
            <w:noProof/>
          </w:rPr>
          <w:t>21.</w:t>
        </w:r>
        <w:r w:rsidR="00D62A70">
          <w:rPr>
            <w:rFonts w:asciiTheme="minorHAnsi" w:eastAsiaTheme="minorEastAsia" w:hAnsiTheme="minorHAnsi" w:cstheme="minorBidi"/>
            <w:noProof/>
            <w:szCs w:val="24"/>
          </w:rPr>
          <w:tab/>
        </w:r>
        <w:r w:rsidR="00D62A70" w:rsidRPr="00A676A3">
          <w:rPr>
            <w:rStyle w:val="Hyperlink"/>
            <w:noProof/>
          </w:rPr>
          <w:t>M&amp;O ASSESSMENT AND CONTROL</w:t>
        </w:r>
        <w:r w:rsidR="00D62A70">
          <w:rPr>
            <w:noProof/>
            <w:webHidden/>
          </w:rPr>
          <w:tab/>
        </w:r>
        <w:r w:rsidR="00D62A70">
          <w:rPr>
            <w:noProof/>
            <w:webHidden/>
          </w:rPr>
          <w:fldChar w:fldCharType="begin"/>
        </w:r>
        <w:r w:rsidR="00D62A70">
          <w:rPr>
            <w:noProof/>
            <w:webHidden/>
          </w:rPr>
          <w:instrText xml:space="preserve"> PAGEREF _Toc536544628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00EC738" w14:textId="2560E4D7" w:rsidR="00D62A70" w:rsidRDefault="00A82BBA">
      <w:pPr>
        <w:pStyle w:val="TOC2"/>
        <w:rPr>
          <w:rFonts w:asciiTheme="minorHAnsi" w:eastAsiaTheme="minorEastAsia" w:hAnsiTheme="minorHAnsi" w:cstheme="minorBidi"/>
          <w:noProof/>
          <w:szCs w:val="24"/>
        </w:rPr>
      </w:pPr>
      <w:hyperlink w:anchor="_Toc536544629" w:history="1">
        <w:r w:rsidR="00D62A70" w:rsidRPr="00A676A3">
          <w:rPr>
            <w:rStyle w:val="Hyperlink"/>
            <w:noProof/>
          </w:rPr>
          <w:t>21.1</w:t>
        </w:r>
        <w:r w:rsidR="00D62A70">
          <w:rPr>
            <w:rFonts w:asciiTheme="minorHAnsi" w:eastAsiaTheme="minorEastAsia" w:hAnsiTheme="minorHAnsi" w:cstheme="minorBidi"/>
            <w:noProof/>
            <w:szCs w:val="24"/>
          </w:rPr>
          <w:tab/>
        </w:r>
        <w:r w:rsidR="00D62A70" w:rsidRPr="00A676A3">
          <w:rPr>
            <w:rStyle w:val="Hyperlink"/>
            <w:noProof/>
          </w:rPr>
          <w:t>Requirements and Design Control Plan</w:t>
        </w:r>
        <w:r w:rsidR="00D62A70">
          <w:rPr>
            <w:noProof/>
            <w:webHidden/>
          </w:rPr>
          <w:tab/>
        </w:r>
        <w:r w:rsidR="00D62A70">
          <w:rPr>
            <w:noProof/>
            <w:webHidden/>
          </w:rPr>
          <w:fldChar w:fldCharType="begin"/>
        </w:r>
        <w:r w:rsidR="00D62A70">
          <w:rPr>
            <w:noProof/>
            <w:webHidden/>
          </w:rPr>
          <w:instrText xml:space="preserve"> PAGEREF _Toc536544629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11FD91BA" w14:textId="7B2418C2" w:rsidR="00D62A70" w:rsidRDefault="00A82BBA">
      <w:pPr>
        <w:pStyle w:val="TOC2"/>
        <w:rPr>
          <w:rFonts w:asciiTheme="minorHAnsi" w:eastAsiaTheme="minorEastAsia" w:hAnsiTheme="minorHAnsi" w:cstheme="minorBidi"/>
          <w:noProof/>
          <w:szCs w:val="24"/>
        </w:rPr>
      </w:pPr>
      <w:hyperlink w:anchor="_Toc536544630" w:history="1">
        <w:r w:rsidR="00D62A70" w:rsidRPr="00A676A3">
          <w:rPr>
            <w:rStyle w:val="Hyperlink"/>
            <w:noProof/>
          </w:rPr>
          <w:t>21.2</w:t>
        </w:r>
        <w:r w:rsidR="00D62A70">
          <w:rPr>
            <w:rFonts w:asciiTheme="minorHAnsi" w:eastAsiaTheme="minorEastAsia" w:hAnsiTheme="minorHAnsi" w:cstheme="minorBidi"/>
            <w:noProof/>
            <w:szCs w:val="24"/>
          </w:rPr>
          <w:tab/>
        </w:r>
        <w:r w:rsidR="00D62A70" w:rsidRPr="00A676A3">
          <w:rPr>
            <w:rStyle w:val="Hyperlink"/>
            <w:noProof/>
          </w:rPr>
          <w:t>Subcontractor Management Plan</w:t>
        </w:r>
        <w:r w:rsidR="00D62A70">
          <w:rPr>
            <w:noProof/>
            <w:webHidden/>
          </w:rPr>
          <w:tab/>
        </w:r>
        <w:r w:rsidR="00D62A70">
          <w:rPr>
            <w:noProof/>
            <w:webHidden/>
          </w:rPr>
          <w:fldChar w:fldCharType="begin"/>
        </w:r>
        <w:r w:rsidR="00D62A70">
          <w:rPr>
            <w:noProof/>
            <w:webHidden/>
          </w:rPr>
          <w:instrText xml:space="preserve"> PAGEREF _Toc536544630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7CC5301" w14:textId="08BD0552" w:rsidR="00D62A70" w:rsidRDefault="00A82BBA">
      <w:pPr>
        <w:pStyle w:val="TOC1"/>
        <w:rPr>
          <w:rFonts w:asciiTheme="minorHAnsi" w:eastAsiaTheme="minorEastAsia" w:hAnsiTheme="minorHAnsi" w:cstheme="minorBidi"/>
          <w:noProof/>
          <w:szCs w:val="24"/>
        </w:rPr>
      </w:pPr>
      <w:hyperlink w:anchor="_Toc536544631" w:history="1">
        <w:r w:rsidR="00D62A70" w:rsidRPr="00A676A3">
          <w:rPr>
            <w:rStyle w:val="Hyperlink"/>
            <w:noProof/>
          </w:rPr>
          <w:t>22.</w:t>
        </w:r>
        <w:r w:rsidR="00D62A70">
          <w:rPr>
            <w:rFonts w:asciiTheme="minorHAnsi" w:eastAsiaTheme="minorEastAsia" w:hAnsiTheme="minorHAnsi" w:cstheme="minorBidi"/>
            <w:noProof/>
            <w:szCs w:val="24"/>
          </w:rPr>
          <w:tab/>
        </w:r>
        <w:r w:rsidR="00D62A70" w:rsidRPr="00A676A3">
          <w:rPr>
            <w:rStyle w:val="Hyperlink"/>
            <w:noProof/>
          </w:rPr>
          <w:t>SUPPORTING PROCESS PLANS</w:t>
        </w:r>
        <w:r w:rsidR="00D62A70">
          <w:rPr>
            <w:noProof/>
            <w:webHidden/>
          </w:rPr>
          <w:tab/>
        </w:r>
        <w:r w:rsidR="00D62A70">
          <w:rPr>
            <w:noProof/>
            <w:webHidden/>
          </w:rPr>
          <w:fldChar w:fldCharType="begin"/>
        </w:r>
        <w:r w:rsidR="00D62A70">
          <w:rPr>
            <w:noProof/>
            <w:webHidden/>
          </w:rPr>
          <w:instrText xml:space="preserve"> PAGEREF _Toc536544631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4991D51" w14:textId="40AB083C" w:rsidR="00D62A70" w:rsidRDefault="00A82BBA">
      <w:pPr>
        <w:pStyle w:val="TOC2"/>
        <w:rPr>
          <w:rFonts w:asciiTheme="minorHAnsi" w:eastAsiaTheme="minorEastAsia" w:hAnsiTheme="minorHAnsi" w:cstheme="minorBidi"/>
          <w:noProof/>
          <w:szCs w:val="24"/>
        </w:rPr>
      </w:pPr>
      <w:hyperlink w:anchor="_Toc536544632" w:history="1">
        <w:r w:rsidR="00D62A70" w:rsidRPr="00A676A3">
          <w:rPr>
            <w:rStyle w:val="Hyperlink"/>
            <w:noProof/>
          </w:rPr>
          <w:t>22.1</w:t>
        </w:r>
        <w:r w:rsidR="00D62A70">
          <w:rPr>
            <w:rFonts w:asciiTheme="minorHAnsi" w:eastAsiaTheme="minorEastAsia" w:hAnsiTheme="minorHAnsi" w:cstheme="minorBidi"/>
            <w:noProof/>
            <w:szCs w:val="24"/>
          </w:rPr>
          <w:tab/>
        </w:r>
        <w:r w:rsidR="00D62A70" w:rsidRPr="00A676A3">
          <w:rPr>
            <w:rStyle w:val="Hyperlink"/>
            <w:noProof/>
          </w:rPr>
          <w:t>Communication and Publicity</w:t>
        </w:r>
        <w:r w:rsidR="00D62A70">
          <w:rPr>
            <w:noProof/>
            <w:webHidden/>
          </w:rPr>
          <w:tab/>
        </w:r>
        <w:r w:rsidR="00D62A70">
          <w:rPr>
            <w:noProof/>
            <w:webHidden/>
          </w:rPr>
          <w:fldChar w:fldCharType="begin"/>
        </w:r>
        <w:r w:rsidR="00D62A70">
          <w:rPr>
            <w:noProof/>
            <w:webHidden/>
          </w:rPr>
          <w:instrText xml:space="preserve"> PAGEREF _Toc536544632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10658A3" w14:textId="72CB2FD5" w:rsidR="00D62A70" w:rsidRDefault="00A82BBA">
      <w:pPr>
        <w:pStyle w:val="TOC2"/>
        <w:rPr>
          <w:rFonts w:asciiTheme="minorHAnsi" w:eastAsiaTheme="minorEastAsia" w:hAnsiTheme="minorHAnsi" w:cstheme="minorBidi"/>
          <w:noProof/>
          <w:szCs w:val="24"/>
        </w:rPr>
      </w:pPr>
      <w:hyperlink w:anchor="_Toc536544633" w:history="1">
        <w:r w:rsidR="00D62A70" w:rsidRPr="00A676A3">
          <w:rPr>
            <w:rStyle w:val="Hyperlink"/>
            <w:noProof/>
          </w:rPr>
          <w:t>22.2</w:t>
        </w:r>
        <w:r w:rsidR="00D62A70">
          <w:rPr>
            <w:rFonts w:asciiTheme="minorHAnsi" w:eastAsiaTheme="minorEastAsia" w:hAnsiTheme="minorHAnsi" w:cstheme="minorBidi"/>
            <w:noProof/>
            <w:szCs w:val="24"/>
          </w:rPr>
          <w:tab/>
        </w:r>
        <w:r w:rsidR="00D62A70" w:rsidRPr="00A676A3">
          <w:rPr>
            <w:rStyle w:val="Hyperlink"/>
            <w:noProof/>
          </w:rPr>
          <w:t>Assessments</w:t>
        </w:r>
        <w:r w:rsidR="00D62A70">
          <w:rPr>
            <w:noProof/>
            <w:webHidden/>
          </w:rPr>
          <w:tab/>
        </w:r>
        <w:r w:rsidR="00D62A70">
          <w:rPr>
            <w:noProof/>
            <w:webHidden/>
          </w:rPr>
          <w:fldChar w:fldCharType="begin"/>
        </w:r>
        <w:r w:rsidR="00D62A70">
          <w:rPr>
            <w:noProof/>
            <w:webHidden/>
          </w:rPr>
          <w:instrText xml:space="preserve"> PAGEREF _Toc536544633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6B831F22" w14:textId="6E886146" w:rsidR="00D62A70" w:rsidRDefault="00A82BBA">
      <w:pPr>
        <w:pStyle w:val="TOC2"/>
        <w:rPr>
          <w:rFonts w:asciiTheme="minorHAnsi" w:eastAsiaTheme="minorEastAsia" w:hAnsiTheme="minorHAnsi" w:cstheme="minorBidi"/>
          <w:noProof/>
          <w:szCs w:val="24"/>
        </w:rPr>
      </w:pPr>
      <w:hyperlink w:anchor="_Toc536544634" w:history="1">
        <w:r w:rsidR="00D62A70" w:rsidRPr="00A676A3">
          <w:rPr>
            <w:rStyle w:val="Hyperlink"/>
            <w:noProof/>
          </w:rPr>
          <w:t>22.3</w:t>
        </w:r>
        <w:r w:rsidR="00D62A70">
          <w:rPr>
            <w:rFonts w:asciiTheme="minorHAnsi" w:eastAsiaTheme="minorEastAsia" w:hAnsiTheme="minorHAnsi" w:cstheme="minorBidi"/>
            <w:noProof/>
            <w:szCs w:val="24"/>
          </w:rPr>
          <w:tab/>
        </w:r>
        <w:r w:rsidR="00D62A70" w:rsidRPr="00A676A3">
          <w:rPr>
            <w:rStyle w:val="Hyperlink"/>
            <w:noProof/>
          </w:rPr>
          <w:t>Retirement</w:t>
        </w:r>
        <w:r w:rsidR="00D62A70">
          <w:rPr>
            <w:noProof/>
            <w:webHidden/>
          </w:rPr>
          <w:tab/>
        </w:r>
        <w:r w:rsidR="00D62A70">
          <w:rPr>
            <w:noProof/>
            <w:webHidden/>
          </w:rPr>
          <w:fldChar w:fldCharType="begin"/>
        </w:r>
        <w:r w:rsidR="00D62A70">
          <w:rPr>
            <w:noProof/>
            <w:webHidden/>
          </w:rPr>
          <w:instrText xml:space="preserve"> PAGEREF _Toc536544634 \h </w:instrText>
        </w:r>
        <w:r w:rsidR="00D62A70">
          <w:rPr>
            <w:noProof/>
            <w:webHidden/>
          </w:rPr>
        </w:r>
        <w:r w:rsidR="00D62A70">
          <w:rPr>
            <w:noProof/>
            <w:webHidden/>
          </w:rPr>
          <w:fldChar w:fldCharType="separate"/>
        </w:r>
        <w:r w:rsidR="00D62A70">
          <w:rPr>
            <w:noProof/>
            <w:webHidden/>
          </w:rPr>
          <w:t>52</w:t>
        </w:r>
        <w:r w:rsidR="00D62A70">
          <w:rPr>
            <w:noProof/>
            <w:webHidden/>
          </w:rPr>
          <w:fldChar w:fldCharType="end"/>
        </w:r>
      </w:hyperlink>
    </w:p>
    <w:p w14:paraId="6C05033B" w14:textId="35BCC3C3" w:rsidR="005B0724" w:rsidRDefault="001D56B1">
      <w:pPr>
        <w:pStyle w:val="TOC1"/>
      </w:pPr>
      <w:r>
        <w:fldChar w:fldCharType="end"/>
      </w:r>
    </w:p>
    <w:bookmarkEnd w:id="1"/>
    <w:bookmarkEnd w:id="2"/>
    <w:bookmarkEnd w:id="3"/>
    <w:bookmarkEnd w:id="4"/>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B85836">
      <w:pPr>
        <w:pStyle w:val="Heading1"/>
        <w:numPr>
          <w:ilvl w:val="0"/>
          <w:numId w:val="21"/>
        </w:numPr>
      </w:pPr>
      <w:bookmarkStart w:id="5" w:name="_Toc365305472"/>
      <w:bookmarkStart w:id="6" w:name="_Toc377364740"/>
      <w:bookmarkStart w:id="7" w:name="_Toc536544549"/>
      <w:r>
        <w:lastRenderedPageBreak/>
        <w:t>PURPOSE</w:t>
      </w:r>
      <w:bookmarkEnd w:id="5"/>
      <w:bookmarkEnd w:id="6"/>
      <w:bookmarkEnd w:id="7"/>
    </w:p>
    <w:p w14:paraId="02673192" w14:textId="4949A507" w:rsidR="00BD6FD7" w:rsidRDefault="005A4257" w:rsidP="007455C5">
      <w:pPr>
        <w:pStyle w:val="H1bodytext"/>
      </w:pPr>
      <w:r w:rsidRPr="005A4257">
        <w:t xml:space="preserve">Software quality assurance (SQA) is a set of activities necessary to provide adequate confidence that a software item or product conforms to the set of functional and technical requirements specified for that item. </w:t>
      </w:r>
      <w:r w:rsidR="007455C5">
        <w:t>The Holistic Energy Resource Optimization Network (</w:t>
      </w:r>
      <w:r w:rsidR="00DF169F">
        <w:t>HERON</w:t>
      </w:r>
      <w:r w:rsidR="007455C5">
        <w:t>) Software</w:t>
      </w:r>
      <w:r w:rsidR="00DF169F">
        <w:t xml:space="preserve">, as a plugin of </w:t>
      </w:r>
      <w:r w:rsidR="007455C5">
        <w:t xml:space="preserve">the Risk Analysis and Virtual </w:t>
      </w:r>
      <w:proofErr w:type="spellStart"/>
      <w:r w:rsidR="007455C5">
        <w:t>ENvironment</w:t>
      </w:r>
      <w:proofErr w:type="spellEnd"/>
      <w:r w:rsidR="007455C5">
        <w:t xml:space="preserve"> (RAVEN) Software</w:t>
      </w:r>
      <w:r w:rsidR="00DF169F">
        <w:t xml:space="preserve">, inherits its SQA plan </w:t>
      </w:r>
      <w:r w:rsidR="007455C5">
        <w:t xml:space="preserve">(SQAP) PLN-5552 with some deviations, which are enumerated in this document. Together, these </w:t>
      </w:r>
      <w:r w:rsidRPr="005A4257">
        <w:t xml:space="preserve">provide a standardized method of capturing software requirements, how those requirements will be implemented, how the software will be tested, how changes to the software will be controlled, and how software deficiencies will be handled. </w:t>
      </w:r>
      <w:r w:rsidR="007455C5">
        <w:t>This document</w:t>
      </w:r>
      <w:r w:rsidR="00BD6FD7">
        <w:t xml:space="preserve"> establishes the </w:t>
      </w:r>
      <w:r w:rsidR="007455C5">
        <w:t>deviations from</w:t>
      </w:r>
      <w:r>
        <w:t xml:space="preserve"> RAVEN</w:t>
      </w:r>
      <w:r w:rsidR="007455C5">
        <w:t>’s specifications covering</w:t>
      </w:r>
      <w:r w:rsidR="00BD6FD7">
        <w:t xml:space="preserve"> the periods of software development, maintenance and operations (M&amp;O), and retirement.  </w:t>
      </w:r>
      <w:r w:rsidR="007455C5">
        <w:t xml:space="preserve">Together with the RAVEN plan, these plan deviations </w:t>
      </w:r>
      <w:r w:rsidR="00BD6FD7">
        <w:t xml:space="preserve">implement applicable requirements in conformance with </w:t>
      </w:r>
      <w:r w:rsidR="006503AE">
        <w:t>PDD-13610, “Software Quality Assurance”.</w:t>
      </w:r>
    </w:p>
    <w:p w14:paraId="5554CD64" w14:textId="6CF927DC" w:rsidR="005A4257" w:rsidRDefault="005A4257" w:rsidP="00B85836">
      <w:pPr>
        <w:pStyle w:val="Heading2"/>
        <w:numPr>
          <w:ilvl w:val="1"/>
          <w:numId w:val="21"/>
        </w:numPr>
      </w:pPr>
      <w:bookmarkStart w:id="8" w:name="_Toc536544550"/>
      <w:r>
        <w:t xml:space="preserve">RAVEN </w:t>
      </w:r>
      <w:r w:rsidR="005D1DB3">
        <w:t>Description</w:t>
      </w:r>
      <w:bookmarkEnd w:id="8"/>
    </w:p>
    <w:p w14:paraId="1BE73575" w14:textId="4491DFD3" w:rsidR="004113E5" w:rsidRDefault="004113E5" w:rsidP="005A4257">
      <w:pPr>
        <w:pStyle w:val="H1bodytext"/>
      </w:pPr>
      <w:r w:rsidRPr="004113E5">
        <w:t>RAVEN is a flexible and multi-purpose uncertainty quantification (UQ), reg</w:t>
      </w:r>
      <w:r w:rsidR="005A4257">
        <w:t xml:space="preserve">ression analysis, probabilistic </w:t>
      </w:r>
      <w:r w:rsidRPr="004113E5">
        <w:t xml:space="preserve">risk assessment (PRA), data analysis and model optimization software. </w:t>
      </w:r>
      <w:r w:rsidR="00BD6FD7">
        <w:t>RAVEN</w:t>
      </w:r>
      <w:r w:rsidR="00E0126E">
        <w:t xml:space="preserve"> was designed and has been developed to provide the capabilities</w:t>
      </w:r>
      <w:r w:rsidR="006E6A12">
        <w:t xml:space="preserve"> needed</w:t>
      </w:r>
      <w:r w:rsidR="00E0126E">
        <w:t xml:space="preserve"> to </w:t>
      </w:r>
      <w:r w:rsidR="00F12092">
        <w:t>perform</w:t>
      </w:r>
      <w:r>
        <w:t xml:space="preserve">: </w:t>
      </w:r>
    </w:p>
    <w:p w14:paraId="33080499" w14:textId="77777777" w:rsidR="004113E5" w:rsidRDefault="00F12092" w:rsidP="00B85836">
      <w:pPr>
        <w:pStyle w:val="H1bodytext"/>
        <w:numPr>
          <w:ilvl w:val="0"/>
          <w:numId w:val="39"/>
        </w:numPr>
      </w:pPr>
      <w:r>
        <w:t>Uncertainty</w:t>
      </w:r>
      <w:r w:rsidR="006E6A12">
        <w:t xml:space="preserve"> Quantification</w:t>
      </w:r>
      <w:r w:rsidR="00E0126E">
        <w:t>,</w:t>
      </w:r>
      <w:r w:rsidR="006E6A12">
        <w:t xml:space="preserve"> </w:t>
      </w:r>
    </w:p>
    <w:p w14:paraId="3CB7C8FF" w14:textId="77777777" w:rsidR="004113E5" w:rsidRDefault="004113E5" w:rsidP="00B85836">
      <w:pPr>
        <w:pStyle w:val="H1bodytext"/>
        <w:numPr>
          <w:ilvl w:val="0"/>
          <w:numId w:val="39"/>
        </w:numPr>
      </w:pPr>
      <w:r>
        <w:t xml:space="preserve">Sensitivity Analysis / Regression Analysis, </w:t>
      </w:r>
    </w:p>
    <w:p w14:paraId="2302FD60" w14:textId="77777777" w:rsidR="004113E5" w:rsidRDefault="006E6A12" w:rsidP="00B85836">
      <w:pPr>
        <w:pStyle w:val="H1bodytext"/>
        <w:numPr>
          <w:ilvl w:val="0"/>
          <w:numId w:val="39"/>
        </w:numPr>
      </w:pPr>
      <w:r>
        <w:t xml:space="preserve">Probabilistic Risk </w:t>
      </w:r>
      <w:r w:rsidR="004113E5">
        <w:t xml:space="preserve">and Reliability Analysis (PRA), </w:t>
      </w:r>
    </w:p>
    <w:p w14:paraId="183A73E3" w14:textId="77777777" w:rsidR="004113E5" w:rsidRDefault="004113E5" w:rsidP="00B85836">
      <w:pPr>
        <w:pStyle w:val="H1bodytext"/>
        <w:numPr>
          <w:ilvl w:val="0"/>
          <w:numId w:val="39"/>
        </w:numPr>
      </w:pPr>
      <w:r>
        <w:t xml:space="preserve">Data Mining Analysis </w:t>
      </w:r>
    </w:p>
    <w:p w14:paraId="70E653E1" w14:textId="65FEBFA0" w:rsidR="004113E5" w:rsidRDefault="004113E5" w:rsidP="00B85836">
      <w:pPr>
        <w:pStyle w:val="H1bodytext"/>
        <w:numPr>
          <w:ilvl w:val="0"/>
          <w:numId w:val="39"/>
        </w:numPr>
      </w:pPr>
      <w:r>
        <w:t>Model Optimization</w:t>
      </w:r>
      <w:r w:rsidR="006E6A12">
        <w:t xml:space="preserve"> </w:t>
      </w:r>
    </w:p>
    <w:p w14:paraId="16061671" w14:textId="4D36D7D0" w:rsidR="00ED6968" w:rsidRPr="001516DA" w:rsidRDefault="00ED6968" w:rsidP="00BD6FD7">
      <w:pPr>
        <w:pStyle w:val="H1bodytext"/>
      </w:pPr>
      <w:r>
        <w:rPr>
          <w:rFonts w:ascii="TimesNewRomanPSMT" w:hAnsi="TimesNewRomanPSMT"/>
        </w:rPr>
        <w:t xml:space="preserve">RAVEN is operational within multiple projects. Ongoing support of RAVEN is required for the purpose of adding functionality, correcting computational errors and improving the performance of the RAVEN software. </w:t>
      </w:r>
    </w:p>
    <w:p w14:paraId="0E3569DF" w14:textId="610E80DB" w:rsidR="00714197" w:rsidRPr="001516DA" w:rsidRDefault="00ED6968" w:rsidP="00B85836">
      <w:pPr>
        <w:pStyle w:val="H1bodytext"/>
        <w:numPr>
          <w:ilvl w:val="0"/>
          <w:numId w:val="23"/>
        </w:numPr>
        <w:rPr>
          <w:rFonts w:ascii="TimesNewRomanPSMT" w:hAnsi="TimesNewRomanPSMT"/>
        </w:rPr>
      </w:pPr>
      <w:r>
        <w:rPr>
          <w:rFonts w:ascii="TimesNewRomanPSMT" w:hAnsi="TimesNewRomanPSMT"/>
        </w:rPr>
        <w:t xml:space="preserve">RAVEN is maintained by a team of </w:t>
      </w:r>
      <w:r w:rsidR="00A46237">
        <w:rPr>
          <w:rFonts w:ascii="TimesNewRomanPSMT" w:hAnsi="TimesNewRomanPSMT"/>
        </w:rPr>
        <w:t>scientists/researchers</w:t>
      </w:r>
      <w:r>
        <w:rPr>
          <w:rFonts w:ascii="TimesNewRomanPSMT" w:hAnsi="TimesNewRomanPSMT"/>
        </w:rPr>
        <w:t xml:space="preserve">, referred to herein as the RAVEN core team (see def.). RAVEN </w:t>
      </w:r>
      <w:r w:rsidRPr="001516DA">
        <w:rPr>
          <w:rFonts w:ascii="TimesNewRomanPSMT" w:hAnsi="TimesNewRomanPSMT"/>
        </w:rPr>
        <w:t xml:space="preserve">maintenance and operations, performed by the </w:t>
      </w:r>
      <w:r>
        <w:rPr>
          <w:rFonts w:ascii="TimesNewRomanPSMT" w:hAnsi="TimesNewRomanPSMT"/>
        </w:rPr>
        <w:t>RAVEN core</w:t>
      </w:r>
      <w:r w:rsidRPr="001516DA">
        <w:rPr>
          <w:rFonts w:ascii="TimesNewRomanPSMT" w:hAnsi="TimesNewRomanPSMT"/>
        </w:rPr>
        <w:t xml:space="preserve"> team, is an ongoing activity. </w:t>
      </w:r>
    </w:p>
    <w:p w14:paraId="5159A854" w14:textId="77777777" w:rsidR="00822933" w:rsidRDefault="00822933" w:rsidP="00B85836">
      <w:pPr>
        <w:pStyle w:val="H1bodytext"/>
        <w:numPr>
          <w:ilvl w:val="0"/>
          <w:numId w:val="23"/>
        </w:numPr>
      </w:pPr>
      <w:r>
        <w:t>This plan covers the maintenance of all existing and future components of RAVEN.  This includes, but is not limited to, servers, server software, user workstations, RAVEN software, and control documents.  Changes to this document will be completed through the Electronic Change Request (</w:t>
      </w:r>
      <w:proofErr w:type="spellStart"/>
      <w:r>
        <w:t>eCR</w:t>
      </w:r>
      <w:proofErr w:type="spellEnd"/>
      <w:r>
        <w:t>) process.</w:t>
      </w:r>
    </w:p>
    <w:p w14:paraId="779B725B" w14:textId="77777777" w:rsidR="00822933" w:rsidRDefault="00822933" w:rsidP="00B85836">
      <w:pPr>
        <w:pStyle w:val="Heading2"/>
        <w:numPr>
          <w:ilvl w:val="1"/>
          <w:numId w:val="21"/>
        </w:numPr>
      </w:pPr>
      <w:bookmarkStart w:id="9" w:name="_Toc536544551"/>
      <w:r>
        <w:lastRenderedPageBreak/>
        <w:t>Software Lifecycle</w:t>
      </w:r>
      <w:bookmarkEnd w:id="9"/>
    </w:p>
    <w:p w14:paraId="217F1714" w14:textId="12DCDE87" w:rsidR="00822933" w:rsidRDefault="005A4257" w:rsidP="00822933">
      <w:pPr>
        <w:pStyle w:val="H1bodytext"/>
        <w:ind w:left="1440"/>
      </w:pPr>
      <w:r>
        <w:t>RAVEN is using</w:t>
      </w:r>
      <w:r w:rsidRPr="005A4257">
        <w:t xml:space="preserve"> </w:t>
      </w:r>
      <w:r w:rsidR="00B72351">
        <w:t>an</w:t>
      </w:r>
      <w:r w:rsidRPr="005A4257">
        <w:t xml:space="preserve"> Agile life cycle methodology.  The life cycle will be performed in an iterative manner and address the requirements, design, implementation, testing, installation and checkout, operations and maintenance, and retirement phases.</w:t>
      </w:r>
    </w:p>
    <w:p w14:paraId="23A52439" w14:textId="0CB1A658" w:rsidR="00C0430E" w:rsidRDefault="00C0430E" w:rsidP="00B85836">
      <w:pPr>
        <w:pStyle w:val="Heading2"/>
        <w:keepNext/>
        <w:numPr>
          <w:ilvl w:val="1"/>
          <w:numId w:val="21"/>
        </w:numPr>
      </w:pPr>
      <w:bookmarkStart w:id="10" w:name="_Toc536544552"/>
      <w:r>
        <w:t>Assumption and Constraints</w:t>
      </w:r>
      <w:bookmarkEnd w:id="10"/>
    </w:p>
    <w:p w14:paraId="1A714A1B" w14:textId="77777777" w:rsidR="00A637C2" w:rsidRPr="00232D32" w:rsidRDefault="00C0430E" w:rsidP="00B85836">
      <w:pPr>
        <w:pStyle w:val="ListParagraph"/>
        <w:numPr>
          <w:ilvl w:val="0"/>
          <w:numId w:val="23"/>
        </w:numPr>
        <w:ind w:left="1800"/>
      </w:pPr>
      <w:r w:rsidRPr="001516DA">
        <w:t xml:space="preserve">The </w:t>
      </w:r>
      <w:r w:rsidR="004F4184" w:rsidRPr="001516DA">
        <w:t>RAVEN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B85836">
      <w:pPr>
        <w:pStyle w:val="ListParagraph"/>
        <w:numPr>
          <w:ilvl w:val="0"/>
          <w:numId w:val="23"/>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65371569" w14:textId="77777777" w:rsidR="00A637C2" w:rsidRPr="00232D32" w:rsidRDefault="00C0430E" w:rsidP="00B85836">
      <w:pPr>
        <w:pStyle w:val="ListParagraph"/>
        <w:numPr>
          <w:ilvl w:val="0"/>
          <w:numId w:val="23"/>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B85836">
      <w:pPr>
        <w:pStyle w:val="ListParagraph"/>
        <w:numPr>
          <w:ilvl w:val="0"/>
          <w:numId w:val="23"/>
        </w:numPr>
        <w:ind w:left="1800"/>
      </w:pPr>
      <w:r w:rsidRPr="001516DA">
        <w:t xml:space="preserve">Software vendor support agreements are maintained. </w:t>
      </w:r>
    </w:p>
    <w:p w14:paraId="77DC2F07" w14:textId="45C871AF" w:rsidR="00A637C2" w:rsidRPr="00232D32" w:rsidRDefault="00C0430E" w:rsidP="00B85836">
      <w:pPr>
        <w:pStyle w:val="ListParagraph"/>
        <w:numPr>
          <w:ilvl w:val="0"/>
          <w:numId w:val="23"/>
        </w:numPr>
        <w:ind w:left="1800"/>
      </w:pPr>
      <w:r w:rsidRPr="001516DA">
        <w:t xml:space="preserve">For firmware, changes to acquired software including software updates and security patches will be implemented by the product vendor. </w:t>
      </w:r>
    </w:p>
    <w:p w14:paraId="6CAE7770" w14:textId="670773EF" w:rsidR="00A637C2" w:rsidRPr="00232D32" w:rsidRDefault="00C0430E" w:rsidP="00B85836">
      <w:pPr>
        <w:pStyle w:val="ListParagraph"/>
        <w:numPr>
          <w:ilvl w:val="0"/>
          <w:numId w:val="23"/>
        </w:numPr>
        <w:ind w:left="1800"/>
      </w:pPr>
      <w:r w:rsidRPr="001516DA">
        <w:t xml:space="preserve">The hardware that serves </w:t>
      </w:r>
      <w:r w:rsidR="004F0939" w:rsidRPr="001516DA">
        <w:t>RAVEN</w:t>
      </w:r>
      <w:r w:rsidRPr="001516DA">
        <w:t xml:space="preserve"> is managed by the </w:t>
      </w:r>
      <w:r w:rsidR="004F0939" w:rsidRPr="001516DA">
        <w:t>High-Performance</w:t>
      </w:r>
      <w:r w:rsidRPr="001516DA">
        <w:t xml:space="preserve"> Computing Group. The hardware is considered a configuration item (see def.) for the </w:t>
      </w:r>
      <w:r w:rsidR="004F0939" w:rsidRPr="001516DA">
        <w:t>RAVEN</w:t>
      </w:r>
      <w:r w:rsidRPr="001516DA">
        <w:t xml:space="preserve"> asset, and changes impacting the </w:t>
      </w:r>
      <w:r w:rsidR="004F0939" w:rsidRPr="001516DA">
        <w:t>RAVEN</w:t>
      </w:r>
      <w:r w:rsidRPr="001516DA">
        <w:t xml:space="preserve"> framework must be reviewed by the </w:t>
      </w:r>
      <w:r w:rsidR="004F0939" w:rsidRPr="001516DA">
        <w:t>RAVEN</w:t>
      </w:r>
      <w:r w:rsidRPr="001516DA">
        <w:t xml:space="preserve"> technical lead or designee; however, the management of the hardware is outside the scope of this plan. </w:t>
      </w:r>
    </w:p>
    <w:p w14:paraId="6C366213" w14:textId="77777777" w:rsidR="00B72351" w:rsidRPr="00232D32" w:rsidRDefault="00B72351" w:rsidP="00B85836">
      <w:pPr>
        <w:pStyle w:val="ListParagraph"/>
        <w:numPr>
          <w:ilvl w:val="0"/>
          <w:numId w:val="23"/>
        </w:numPr>
        <w:ind w:left="1800"/>
      </w:pPr>
    </w:p>
    <w:p w14:paraId="739A5DB8" w14:textId="77777777" w:rsidR="00C0430E" w:rsidRDefault="00C0430E" w:rsidP="00B85836">
      <w:pPr>
        <w:pStyle w:val="Heading2"/>
        <w:keepNext/>
        <w:numPr>
          <w:ilvl w:val="1"/>
          <w:numId w:val="21"/>
        </w:numPr>
      </w:pPr>
      <w:r>
        <w:t xml:space="preserve"> </w:t>
      </w:r>
      <w:bookmarkStart w:id="11" w:name="_Toc536544553"/>
      <w:r>
        <w:t>Deviation Policy</w:t>
      </w:r>
      <w:bookmarkEnd w:id="11"/>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B85836">
      <w:pPr>
        <w:pStyle w:val="H1bodytext"/>
        <w:numPr>
          <w:ilvl w:val="0"/>
          <w:numId w:val="23"/>
        </w:numPr>
        <w:ind w:left="1800"/>
      </w:pPr>
      <w:r w:rsidRPr="005322DD">
        <w:t xml:space="preserve">Identification of task affected. </w:t>
      </w:r>
    </w:p>
    <w:p w14:paraId="3FFD4CFB" w14:textId="77777777" w:rsidR="00D63EC3" w:rsidRDefault="005322DD" w:rsidP="00B85836">
      <w:pPr>
        <w:pStyle w:val="H1bodytext"/>
        <w:numPr>
          <w:ilvl w:val="0"/>
          <w:numId w:val="23"/>
        </w:numPr>
        <w:ind w:left="1800"/>
      </w:pPr>
      <w:r w:rsidRPr="005322DD">
        <w:t xml:space="preserve">Reasons for deviation defined. </w:t>
      </w:r>
    </w:p>
    <w:p w14:paraId="737F22C1" w14:textId="77777777" w:rsidR="00D63EC3" w:rsidRDefault="005322DD" w:rsidP="00B85836">
      <w:pPr>
        <w:pStyle w:val="H1bodytext"/>
        <w:numPr>
          <w:ilvl w:val="0"/>
          <w:numId w:val="23"/>
        </w:numPr>
        <w:ind w:left="1800"/>
      </w:pPr>
      <w:r w:rsidRPr="005322DD">
        <w:t xml:space="preserve">Effects on the quality of the project. </w:t>
      </w:r>
    </w:p>
    <w:p w14:paraId="6F6543B1" w14:textId="77777777" w:rsidR="005322DD" w:rsidRPr="005322DD" w:rsidRDefault="005322DD" w:rsidP="00B85836">
      <w:pPr>
        <w:pStyle w:val="H1bodytext"/>
        <w:numPr>
          <w:ilvl w:val="0"/>
          <w:numId w:val="23"/>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2" w:name="_Toc365305473"/>
      <w:bookmarkStart w:id="13" w:name="_Toc377364741"/>
      <w:bookmarkStart w:id="14" w:name="_Toc536544554"/>
      <w:r w:rsidRPr="005B3CDE">
        <w:lastRenderedPageBreak/>
        <w:t>REFERENCES</w:t>
      </w:r>
      <w:bookmarkEnd w:id="12"/>
      <w:bookmarkEnd w:id="13"/>
      <w:bookmarkEnd w:id="14"/>
      <w:r w:rsidRPr="00070BF3">
        <w:t xml:space="preserve"> </w:t>
      </w:r>
    </w:p>
    <w:p w14:paraId="69888EF8" w14:textId="07AF5FA7" w:rsidR="0027027F" w:rsidRDefault="004C5C81" w:rsidP="001516DA">
      <w:pPr>
        <w:pStyle w:val="H1bodytext"/>
        <w:rPr>
          <w:bCs/>
          <w:szCs w:val="24"/>
        </w:rPr>
      </w:pPr>
      <w:r>
        <w:rPr>
          <w:bCs/>
          <w:szCs w:val="24"/>
        </w:rPr>
        <w:t>The following source documents apply to this SQAP</w:t>
      </w:r>
      <w:r w:rsidR="007455C5">
        <w:rPr>
          <w:bCs/>
          <w:szCs w:val="24"/>
        </w:rPr>
        <w:t xml:space="preserve"> Deviation Specification</w:t>
      </w:r>
      <w:r>
        <w:rPr>
          <w:bCs/>
          <w:szCs w:val="24"/>
        </w:rPr>
        <w:t>:</w:t>
      </w:r>
    </w:p>
    <w:p w14:paraId="763A0EF6" w14:textId="2C4405B9" w:rsidR="007455C5" w:rsidRDefault="007455C5" w:rsidP="00B85836">
      <w:pPr>
        <w:pStyle w:val="H1bodytext"/>
        <w:numPr>
          <w:ilvl w:val="0"/>
          <w:numId w:val="38"/>
        </w:numPr>
      </w:pPr>
      <w:r>
        <w:t xml:space="preserve">PLN-5552, RAVEN and RAVEN Plug-ins Software Quality Assurance </w:t>
      </w:r>
      <w:proofErr w:type="gramStart"/>
      <w:r>
        <w:t>And</w:t>
      </w:r>
      <w:proofErr w:type="gramEnd"/>
      <w:r>
        <w:t xml:space="preserve"> Maintenance And Operations Plan</w:t>
      </w:r>
    </w:p>
    <w:p w14:paraId="514072B6" w14:textId="56B07513" w:rsidR="00F672F0" w:rsidRDefault="008D4A2E" w:rsidP="0005586A">
      <w:pPr>
        <w:pStyle w:val="Heading1"/>
        <w:numPr>
          <w:ilvl w:val="0"/>
          <w:numId w:val="20"/>
        </w:numPr>
      </w:pPr>
      <w:bookmarkStart w:id="15" w:name="_Toc528047453"/>
      <w:bookmarkStart w:id="16" w:name="_Toc530392040"/>
      <w:bookmarkEnd w:id="15"/>
      <w:bookmarkEnd w:id="16"/>
      <w:r>
        <w:t>DEVIATIONS</w:t>
      </w:r>
    </w:p>
    <w:p w14:paraId="307D88FC" w14:textId="6CEBF7EA" w:rsidR="00FB09AE" w:rsidRPr="0013443E" w:rsidRDefault="00FB09AE" w:rsidP="0005586A">
      <w:pPr>
        <w:pStyle w:val="H1bodytext"/>
        <w:keepNext/>
      </w:pPr>
      <w:r w:rsidRPr="0013443E">
        <w:t xml:space="preserve">This section </w:t>
      </w:r>
      <w:r w:rsidR="008D4A2E">
        <w:t>enumerates deviations from the standards set forth in the RAVEN SQA M&amp;O Plan.</w:t>
      </w:r>
    </w:p>
    <w:p w14:paraId="5AFCEF5B" w14:textId="535B992F" w:rsidR="00F672F0" w:rsidRPr="00070BF3" w:rsidRDefault="008D4A2E" w:rsidP="0005586A">
      <w:pPr>
        <w:pStyle w:val="Heading2"/>
        <w:keepNext/>
      </w:pPr>
      <w:r>
        <w:t>Code Standards</w:t>
      </w:r>
      <w:bookmarkStart w:id="17" w:name="_GoBack"/>
      <w:bookmarkEnd w:id="17"/>
    </w:p>
    <w:p w14:paraId="144892EC" w14:textId="2C6ADDBA" w:rsidR="002A05EE" w:rsidRDefault="008D4A2E" w:rsidP="00204CCD">
      <w:pPr>
        <w:pStyle w:val="H2bodytext"/>
        <w:keepNext/>
        <w:keepLines/>
        <w:rPr>
          <w:i/>
        </w:rPr>
      </w:pPr>
      <w:r>
        <w:t>The HERON software imposes a coding standard on all source code within the repository. This standard is maintained on the HERON GitLab repository wiki website (</w:t>
      </w:r>
      <w:r w:rsidR="00F36A6E" w:rsidRPr="00F36A6E">
        <w:t>https://hpcgitlab.hpc.inl.gov/RAVEN_PLUGINS/heron/-/wikis/Coding-Standards</w:t>
      </w:r>
      <w:r>
        <w:t>) and enforces through the continuous integration testing system. This deviates from the RAVEN SQA M&amp;O Plan in that the standards are hosted on site within the HERON repository.</w:t>
      </w:r>
    </w:p>
    <w:p w14:paraId="5E678301" w14:textId="77777777" w:rsidR="00155633" w:rsidRPr="001516DA" w:rsidRDefault="00155633" w:rsidP="001516DA">
      <w:pPr>
        <w:pStyle w:val="H1bodytext"/>
      </w:pPr>
    </w:p>
    <w:sectPr w:rsidR="00155633" w:rsidRPr="001516DA" w:rsidSect="00BF2C05">
      <w:headerReference w:type="default" r:id="rId11"/>
      <w:footerReference w:type="default" r:id="rId12"/>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EA5CB" w14:textId="77777777" w:rsidR="00A82BBA" w:rsidRDefault="00A82BBA">
      <w:r>
        <w:separator/>
      </w:r>
    </w:p>
  </w:endnote>
  <w:endnote w:type="continuationSeparator" w:id="0">
    <w:p w14:paraId="62725A03" w14:textId="77777777" w:rsidR="00A82BBA" w:rsidRDefault="00A8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2433E" w14:textId="77777777" w:rsidR="00DF169F" w:rsidRDefault="00DF1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0A7D6" w14:textId="77777777" w:rsidR="00DF169F" w:rsidRPr="00AC205B" w:rsidRDefault="00DF1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E984A" w14:textId="77777777" w:rsidR="00A82BBA" w:rsidRDefault="00A82BBA">
      <w:pPr>
        <w:pStyle w:val="Spacer"/>
      </w:pPr>
      <w:r>
        <w:separator/>
      </w:r>
    </w:p>
  </w:footnote>
  <w:footnote w:type="continuationSeparator" w:id="0">
    <w:p w14:paraId="60E09CC6" w14:textId="77777777" w:rsidR="00A82BBA" w:rsidRDefault="00A8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16AB2" w14:textId="77777777" w:rsidR="00DF169F" w:rsidRDefault="00DF169F"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DF169F" w:rsidRDefault="00DF169F"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" filled="f" stroked="f">
              <v:textbox inset="0,0,0,0">
                <w:txbxContent>
                  <w:p w14:paraId="74DA7753" w14:textId="77777777" w:rsidR="00DF169F" w:rsidRDefault="00DF169F"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3" name="Picture 3"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F2CA8" w14:textId="77777777" w:rsidR="00DF169F" w:rsidRDefault="00DF169F"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DF169F" w14:paraId="50DF6260" w14:textId="77777777">
      <w:trPr>
        <w:cantSplit/>
      </w:trPr>
      <w:tc>
        <w:tcPr>
          <w:tcW w:w="1080" w:type="dxa"/>
          <w:tcBorders>
            <w:top w:val="nil"/>
            <w:left w:val="nil"/>
            <w:bottom w:val="nil"/>
            <w:right w:val="nil"/>
          </w:tcBorders>
        </w:tcPr>
        <w:p w14:paraId="7F8409EA" w14:textId="77777777" w:rsidR="00DF169F" w:rsidRPr="001B2767" w:rsidRDefault="00DF169F" w:rsidP="00EF4EAC">
          <w:pPr>
            <w:pStyle w:val="header--10ptTNRItalic"/>
            <w:rPr>
              <w:b/>
              <w:i w:val="0"/>
            </w:rPr>
          </w:pPr>
        </w:p>
      </w:tc>
      <w:tc>
        <w:tcPr>
          <w:tcW w:w="4770" w:type="dxa"/>
          <w:tcBorders>
            <w:top w:val="nil"/>
            <w:left w:val="nil"/>
            <w:bottom w:val="nil"/>
            <w:right w:val="nil"/>
          </w:tcBorders>
        </w:tcPr>
        <w:p w14:paraId="077D5551" w14:textId="77777777" w:rsidR="00DF169F" w:rsidRPr="001B2767" w:rsidRDefault="00DF169F" w:rsidP="00EF4EAC">
          <w:pPr>
            <w:pStyle w:val="header--10ptTNRItalic"/>
            <w:rPr>
              <w:b/>
              <w:i w:val="0"/>
            </w:rPr>
          </w:pPr>
        </w:p>
      </w:tc>
      <w:tc>
        <w:tcPr>
          <w:tcW w:w="1530" w:type="dxa"/>
          <w:tcBorders>
            <w:top w:val="nil"/>
            <w:left w:val="nil"/>
            <w:bottom w:val="nil"/>
            <w:right w:val="nil"/>
          </w:tcBorders>
        </w:tcPr>
        <w:p w14:paraId="6E3EA8EA" w14:textId="77777777" w:rsidR="00DF169F" w:rsidRPr="001B2767" w:rsidRDefault="00DF169F"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DF169F" w:rsidRDefault="00DF169F" w:rsidP="00EF4EAC">
          <w:pPr>
            <w:pStyle w:val="header--10ptTNRItalic"/>
          </w:pPr>
        </w:p>
      </w:tc>
      <w:tc>
        <w:tcPr>
          <w:tcW w:w="2070" w:type="dxa"/>
          <w:gridSpan w:val="2"/>
          <w:tcBorders>
            <w:top w:val="nil"/>
            <w:left w:val="nil"/>
            <w:bottom w:val="nil"/>
            <w:right w:val="nil"/>
          </w:tcBorders>
        </w:tcPr>
        <w:p w14:paraId="442EC243" w14:textId="77777777" w:rsidR="00DF169F" w:rsidRPr="00073C7C" w:rsidRDefault="00DF169F" w:rsidP="001D612C">
          <w:pPr>
            <w:pStyle w:val="header--8ptTNR"/>
            <w:jc w:val="right"/>
            <w:rPr>
              <w:sz w:val="12"/>
              <w:szCs w:val="12"/>
            </w:rPr>
          </w:pPr>
          <w:r>
            <w:rPr>
              <w:sz w:val="12"/>
              <w:szCs w:val="12"/>
            </w:rPr>
            <w:t>Form 412.09 (Rev. 10)</w:t>
          </w:r>
        </w:p>
      </w:tc>
    </w:tr>
    <w:tr w:rsidR="00DF169F" w14:paraId="109B8343" w14:textId="77777777">
      <w:trPr>
        <w:cantSplit/>
      </w:trPr>
      <w:tc>
        <w:tcPr>
          <w:tcW w:w="1080" w:type="dxa"/>
          <w:tcBorders>
            <w:top w:val="nil"/>
            <w:left w:val="nil"/>
            <w:bottom w:val="nil"/>
            <w:right w:val="nil"/>
          </w:tcBorders>
        </w:tcPr>
        <w:p w14:paraId="24CDD524" w14:textId="77777777" w:rsidR="00DF169F" w:rsidRPr="001B2767" w:rsidRDefault="00DF169F" w:rsidP="00EF4EAC">
          <w:pPr>
            <w:pStyle w:val="header--10ptTNRItalic"/>
            <w:rPr>
              <w:b/>
              <w:i w:val="0"/>
            </w:rPr>
          </w:pPr>
        </w:p>
      </w:tc>
      <w:tc>
        <w:tcPr>
          <w:tcW w:w="4770" w:type="dxa"/>
          <w:tcBorders>
            <w:top w:val="nil"/>
            <w:left w:val="nil"/>
            <w:bottom w:val="single" w:sz="4" w:space="0" w:color="auto"/>
            <w:right w:val="nil"/>
          </w:tcBorders>
        </w:tcPr>
        <w:p w14:paraId="07769EDF" w14:textId="77777777" w:rsidR="00DF169F" w:rsidRPr="001B2767" w:rsidRDefault="00DF169F"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DF169F" w:rsidRPr="001B2767" w:rsidRDefault="00DF169F"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DF169F" w:rsidRDefault="00DF169F" w:rsidP="00EF4EAC">
          <w:pPr>
            <w:pStyle w:val="header--10ptTNRItalic"/>
          </w:pPr>
        </w:p>
      </w:tc>
      <w:tc>
        <w:tcPr>
          <w:tcW w:w="2070" w:type="dxa"/>
          <w:gridSpan w:val="2"/>
          <w:tcBorders>
            <w:top w:val="nil"/>
            <w:left w:val="nil"/>
            <w:bottom w:val="nil"/>
            <w:right w:val="nil"/>
          </w:tcBorders>
        </w:tcPr>
        <w:p w14:paraId="4CF2906D" w14:textId="77777777" w:rsidR="00DF169F" w:rsidRPr="00073C7C" w:rsidRDefault="00DF169F" w:rsidP="00EF4EAC">
          <w:pPr>
            <w:pStyle w:val="header--8ptTNR"/>
            <w:jc w:val="right"/>
            <w:rPr>
              <w:sz w:val="12"/>
              <w:szCs w:val="12"/>
            </w:rPr>
          </w:pPr>
        </w:p>
      </w:tc>
    </w:tr>
    <w:tr w:rsidR="00DF169F" w14:paraId="4F24A4AC" w14:textId="77777777">
      <w:trPr>
        <w:gridAfter w:val="1"/>
        <w:wAfter w:w="1080" w:type="dxa"/>
        <w:cantSplit/>
        <w:trHeight w:val="278"/>
      </w:trPr>
      <w:tc>
        <w:tcPr>
          <w:tcW w:w="1080" w:type="dxa"/>
          <w:tcBorders>
            <w:top w:val="nil"/>
            <w:left w:val="nil"/>
            <w:bottom w:val="nil"/>
          </w:tcBorders>
        </w:tcPr>
        <w:p w14:paraId="390756C4" w14:textId="77777777" w:rsidR="00DF169F" w:rsidRDefault="00DF169F" w:rsidP="00EF4EAC">
          <w:pPr>
            <w:pStyle w:val="header--12ptTNRBcenter"/>
            <w:rPr>
              <w:szCs w:val="22"/>
            </w:rPr>
          </w:pPr>
        </w:p>
      </w:tc>
      <w:tc>
        <w:tcPr>
          <w:tcW w:w="4770" w:type="dxa"/>
          <w:vMerge w:val="restart"/>
          <w:tcBorders>
            <w:top w:val="single" w:sz="4" w:space="0" w:color="auto"/>
          </w:tcBorders>
          <w:vAlign w:val="center"/>
        </w:tcPr>
        <w:p w14:paraId="6998643C" w14:textId="139BB8FD" w:rsidR="00DF169F" w:rsidRDefault="00DF169F"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HERON </w:t>
          </w:r>
          <w:r>
            <w:rPr>
              <w:szCs w:val="22"/>
            </w:rPr>
            <w:fldChar w:fldCharType="end"/>
          </w:r>
          <w:r>
            <w:rPr>
              <w:szCs w:val="22"/>
            </w:rPr>
            <w:t>Software quality assurance &amp; M&amp;O Deviations</w:t>
          </w:r>
        </w:p>
      </w:tc>
      <w:tc>
        <w:tcPr>
          <w:tcW w:w="1530" w:type="dxa"/>
          <w:vMerge w:val="restart"/>
          <w:tcBorders>
            <w:top w:val="single" w:sz="4" w:space="0" w:color="auto"/>
            <w:right w:val="single" w:sz="6" w:space="0" w:color="FFFFFF"/>
          </w:tcBorders>
        </w:tcPr>
        <w:p w14:paraId="164A3322" w14:textId="77777777" w:rsidR="00DF169F" w:rsidRDefault="00DF169F" w:rsidP="00EF4EAC">
          <w:pPr>
            <w:pStyle w:val="header--12ptTNR"/>
            <w:spacing w:after="40"/>
            <w:rPr>
              <w:sz w:val="22"/>
              <w:szCs w:val="22"/>
            </w:rPr>
          </w:pPr>
          <w:r>
            <w:rPr>
              <w:sz w:val="22"/>
              <w:szCs w:val="22"/>
            </w:rPr>
            <w:t>Identifier:</w:t>
          </w:r>
        </w:p>
        <w:p w14:paraId="379850F4" w14:textId="77777777" w:rsidR="00DF169F" w:rsidRDefault="00DF169F" w:rsidP="00EF4EAC">
          <w:pPr>
            <w:pStyle w:val="header--12ptTNR"/>
            <w:spacing w:after="40"/>
            <w:rPr>
              <w:sz w:val="22"/>
              <w:szCs w:val="22"/>
            </w:rPr>
          </w:pPr>
          <w:r>
            <w:rPr>
              <w:sz w:val="22"/>
              <w:szCs w:val="22"/>
            </w:rPr>
            <w:t>Revision:</w:t>
          </w:r>
        </w:p>
        <w:p w14:paraId="696683EB" w14:textId="77777777" w:rsidR="00DF169F" w:rsidRDefault="00DF169F"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59E6130B" w:rsidR="00DF169F" w:rsidRDefault="00DF169F" w:rsidP="005A52CD">
          <w:pPr>
            <w:pStyle w:val="header--12ptTNR"/>
            <w:rPr>
              <w:bCs/>
              <w:sz w:val="22"/>
              <w:szCs w:val="22"/>
            </w:rPr>
          </w:pPr>
          <w:r>
            <w:rPr>
              <w:bCs/>
              <w:sz w:val="22"/>
              <w:szCs w:val="22"/>
            </w:rPr>
            <w:t>PLN-</w:t>
          </w:r>
          <w:r w:rsidR="001B1BEF">
            <w:rPr>
              <w:bCs/>
              <w:sz w:val="22"/>
              <w:szCs w:val="22"/>
            </w:rPr>
            <w:t>6123</w:t>
          </w:r>
        </w:p>
      </w:tc>
    </w:tr>
    <w:tr w:rsidR="00DF169F" w14:paraId="015B4AD0" w14:textId="77777777">
      <w:trPr>
        <w:gridAfter w:val="1"/>
        <w:wAfter w:w="1080" w:type="dxa"/>
        <w:cantSplit/>
        <w:trHeight w:val="277"/>
      </w:trPr>
      <w:tc>
        <w:tcPr>
          <w:tcW w:w="1080" w:type="dxa"/>
          <w:tcBorders>
            <w:top w:val="nil"/>
            <w:left w:val="nil"/>
            <w:bottom w:val="nil"/>
          </w:tcBorders>
        </w:tcPr>
        <w:p w14:paraId="4BCE318D" w14:textId="77777777" w:rsidR="00DF169F" w:rsidRDefault="00DF169F" w:rsidP="00EF4EAC">
          <w:pPr>
            <w:pStyle w:val="header--12ptTNRBcenter"/>
            <w:rPr>
              <w:szCs w:val="22"/>
            </w:rPr>
          </w:pPr>
        </w:p>
      </w:tc>
      <w:tc>
        <w:tcPr>
          <w:tcW w:w="4770" w:type="dxa"/>
          <w:vMerge/>
          <w:vAlign w:val="center"/>
        </w:tcPr>
        <w:p w14:paraId="404FCA9C" w14:textId="77777777" w:rsidR="00DF169F" w:rsidRDefault="00DF169F" w:rsidP="00EF4EAC">
          <w:pPr>
            <w:pStyle w:val="header--12ptTNRBcenter"/>
            <w:rPr>
              <w:szCs w:val="22"/>
            </w:rPr>
          </w:pPr>
        </w:p>
      </w:tc>
      <w:tc>
        <w:tcPr>
          <w:tcW w:w="1530" w:type="dxa"/>
          <w:vMerge/>
          <w:tcBorders>
            <w:right w:val="single" w:sz="6" w:space="0" w:color="FFFFFF"/>
          </w:tcBorders>
        </w:tcPr>
        <w:p w14:paraId="501C9B16" w14:textId="77777777" w:rsidR="00DF169F" w:rsidRDefault="00DF169F"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DF169F" w:rsidRDefault="00DF169F" w:rsidP="00EF4EAC">
          <w:pPr>
            <w:pStyle w:val="header--12ptTNR"/>
            <w:rPr>
              <w:sz w:val="22"/>
              <w:szCs w:val="22"/>
            </w:rPr>
          </w:pPr>
          <w:r>
            <w:rPr>
              <w:sz w:val="22"/>
              <w:szCs w:val="22"/>
            </w:rPr>
            <w:t>0</w:t>
          </w:r>
        </w:p>
      </w:tc>
    </w:tr>
    <w:tr w:rsidR="00DF169F" w14:paraId="56316EFE" w14:textId="77777777">
      <w:trPr>
        <w:gridAfter w:val="1"/>
        <w:wAfter w:w="1080" w:type="dxa"/>
        <w:cantSplit/>
        <w:trHeight w:val="277"/>
      </w:trPr>
      <w:tc>
        <w:tcPr>
          <w:tcW w:w="1080" w:type="dxa"/>
          <w:tcBorders>
            <w:top w:val="nil"/>
            <w:left w:val="nil"/>
            <w:bottom w:val="nil"/>
          </w:tcBorders>
        </w:tcPr>
        <w:p w14:paraId="2651AE75" w14:textId="77777777" w:rsidR="00DF169F" w:rsidRDefault="00DF169F" w:rsidP="00EF4EAC">
          <w:pPr>
            <w:pStyle w:val="header--12ptTNRBcenter"/>
            <w:rPr>
              <w:szCs w:val="22"/>
            </w:rPr>
          </w:pPr>
        </w:p>
      </w:tc>
      <w:tc>
        <w:tcPr>
          <w:tcW w:w="4770" w:type="dxa"/>
          <w:vMerge/>
          <w:vAlign w:val="center"/>
        </w:tcPr>
        <w:p w14:paraId="269E8E61" w14:textId="77777777" w:rsidR="00DF169F" w:rsidRDefault="00DF169F" w:rsidP="00EF4EAC">
          <w:pPr>
            <w:pStyle w:val="header--12ptTNRBcenter"/>
            <w:rPr>
              <w:szCs w:val="22"/>
            </w:rPr>
          </w:pPr>
        </w:p>
      </w:tc>
      <w:tc>
        <w:tcPr>
          <w:tcW w:w="1530" w:type="dxa"/>
          <w:vMerge/>
          <w:tcBorders>
            <w:right w:val="single" w:sz="6" w:space="0" w:color="FFFFFF"/>
          </w:tcBorders>
        </w:tcPr>
        <w:p w14:paraId="2BC8F658" w14:textId="77777777" w:rsidR="00DF169F" w:rsidRDefault="00DF169F"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100E81C7" w:rsidR="00DF169F" w:rsidRDefault="001B1BEF" w:rsidP="005652C0">
          <w:pPr>
            <w:pStyle w:val="header--12ptTNR"/>
            <w:rPr>
              <w:sz w:val="22"/>
              <w:szCs w:val="22"/>
            </w:rPr>
          </w:pPr>
          <w:r>
            <w:rPr>
              <w:sz w:val="22"/>
              <w:szCs w:val="22"/>
            </w:rPr>
            <w:t>07</w:t>
          </w:r>
          <w:r w:rsidR="00DF169F">
            <w:rPr>
              <w:sz w:val="22"/>
              <w:szCs w:val="22"/>
            </w:rPr>
            <w:t>/</w:t>
          </w:r>
          <w:r>
            <w:rPr>
              <w:sz w:val="22"/>
              <w:szCs w:val="22"/>
            </w:rPr>
            <w:t>10</w:t>
          </w:r>
          <w:r w:rsidR="00DF169F">
            <w:rPr>
              <w:sz w:val="22"/>
              <w:szCs w:val="22"/>
            </w:rPr>
            <w:t>/2020</w:t>
          </w:r>
        </w:p>
        <w:p w14:paraId="1765C892" w14:textId="77777777" w:rsidR="00DF169F" w:rsidRDefault="00DF169F" w:rsidP="005652C0">
          <w:pPr>
            <w:pStyle w:val="header--12ptTNR"/>
            <w:rPr>
              <w:sz w:val="22"/>
              <w:szCs w:val="22"/>
            </w:rPr>
          </w:pPr>
        </w:p>
      </w:tc>
      <w:tc>
        <w:tcPr>
          <w:tcW w:w="1620" w:type="dxa"/>
          <w:gridSpan w:val="2"/>
          <w:tcBorders>
            <w:top w:val="nil"/>
            <w:left w:val="single" w:sz="6" w:space="0" w:color="FFFFFF"/>
          </w:tcBorders>
        </w:tcPr>
        <w:p w14:paraId="36CC49A1" w14:textId="5C07BEDF" w:rsidR="00DF169F" w:rsidRDefault="00DF169F"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48</w:t>
          </w:r>
          <w:r>
            <w:rPr>
              <w:rStyle w:val="PageNumber"/>
              <w:bCs/>
              <w:szCs w:val="22"/>
            </w:rPr>
            <w:fldChar w:fldCharType="end"/>
          </w:r>
          <w:r>
            <w:rPr>
              <w:rStyle w:val="PageNumber"/>
              <w:bCs/>
              <w:szCs w:val="22"/>
            </w:rPr>
            <w:t xml:space="preserve"> of</w:t>
          </w:r>
          <w:r>
            <w:rPr>
              <w:rStyle w:val="PageNumber"/>
              <w:b/>
              <w:bCs/>
              <w:szCs w:val="22"/>
            </w:rPr>
            <w:t xml:space="preserve"> </w:t>
          </w:r>
          <w:r w:rsidR="001B1BEF">
            <w:rPr>
              <w:rStyle w:val="PageNumber"/>
              <w:b/>
              <w:bCs/>
              <w:szCs w:val="22"/>
            </w:rPr>
            <w:t>7</w:t>
          </w:r>
        </w:p>
      </w:tc>
    </w:tr>
  </w:tbl>
  <w:p w14:paraId="417BE761" w14:textId="77777777" w:rsidR="00DF169F" w:rsidRDefault="00DF169F" w:rsidP="00EF4EAC">
    <w:pPr>
      <w:pStyle w:val="Spacer"/>
      <w:rPr>
        <w:sz w:val="2"/>
      </w:rPr>
    </w:pPr>
  </w:p>
  <w:p w14:paraId="49685DAA" w14:textId="77777777" w:rsidR="00DF169F" w:rsidRDefault="00DF169F"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17030FBD"/>
    <w:multiLevelType w:val="hybridMultilevel"/>
    <w:tmpl w:val="E62A80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2A8156EC"/>
    <w:multiLevelType w:val="hybridMultilevel"/>
    <w:tmpl w:val="DB481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6"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66E79"/>
    <w:multiLevelType w:val="hybridMultilevel"/>
    <w:tmpl w:val="D6368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59116A5"/>
    <w:multiLevelType w:val="hybridMultilevel"/>
    <w:tmpl w:val="D76E2A5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594F97"/>
    <w:multiLevelType w:val="hybridMultilevel"/>
    <w:tmpl w:val="20B2BDC6"/>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5"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6"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6E5E16"/>
    <w:multiLevelType w:val="hybridMultilevel"/>
    <w:tmpl w:val="921E0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27C4BB6"/>
    <w:multiLevelType w:val="hybridMultilevel"/>
    <w:tmpl w:val="A6744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2"/>
  </w:num>
  <w:num w:numId="4">
    <w:abstractNumId w:val="33"/>
  </w:num>
  <w:num w:numId="5">
    <w:abstractNumId w:val="10"/>
  </w:num>
  <w:num w:numId="6">
    <w:abstractNumId w:val="42"/>
  </w:num>
  <w:num w:numId="7">
    <w:abstractNumId w:val="32"/>
  </w:num>
  <w:num w:numId="8">
    <w:abstractNumId w:val="9"/>
  </w:num>
  <w:num w:numId="9">
    <w:abstractNumId w:val="7"/>
  </w:num>
  <w:num w:numId="10">
    <w:abstractNumId w:val="6"/>
  </w:num>
  <w:num w:numId="11">
    <w:abstractNumId w:val="5"/>
  </w:num>
  <w:num w:numId="12">
    <w:abstractNumId w:val="4"/>
  </w:num>
  <w:num w:numId="13">
    <w:abstractNumId w:val="13"/>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36"/>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5"/>
  </w:num>
  <w:num w:numId="25">
    <w:abstractNumId w:val="28"/>
  </w:num>
  <w:num w:numId="26">
    <w:abstractNumId w:val="20"/>
  </w:num>
  <w:num w:numId="27">
    <w:abstractNumId w:val="35"/>
  </w:num>
  <w:num w:numId="28">
    <w:abstractNumId w:val="14"/>
  </w:num>
  <w:num w:numId="29">
    <w:abstractNumId w:val="23"/>
  </w:num>
  <w:num w:numId="30">
    <w:abstractNumId w:val="17"/>
  </w:num>
  <w:num w:numId="31">
    <w:abstractNumId w:val="39"/>
  </w:num>
  <w:num w:numId="32">
    <w:abstractNumId w:val="16"/>
  </w:num>
  <w:num w:numId="33">
    <w:abstractNumId w:val="26"/>
  </w:num>
  <w:num w:numId="34">
    <w:abstractNumId w:val="21"/>
  </w:num>
  <w:num w:numId="35">
    <w:abstractNumId w:val="18"/>
  </w:num>
  <w:num w:numId="36">
    <w:abstractNumId w:val="31"/>
  </w:num>
  <w:num w:numId="37">
    <w:abstractNumId w:val="38"/>
  </w:num>
  <w:num w:numId="38">
    <w:abstractNumId w:val="19"/>
  </w:num>
  <w:num w:numId="39">
    <w:abstractNumId w:val="15"/>
  </w:num>
  <w:num w:numId="40">
    <w:abstractNumId w:val="34"/>
  </w:num>
  <w:num w:numId="41">
    <w:abstractNumId w:val="30"/>
  </w:num>
  <w:num w:numId="42">
    <w:abstractNumId w:val="29"/>
  </w:num>
  <w:num w:numId="43">
    <w:abstractNumId w:val="24"/>
  </w:num>
  <w:num w:numId="44">
    <w:abstractNumId w:val="40"/>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DF7"/>
    <w:rsid w:val="00007E3F"/>
    <w:rsid w:val="00011588"/>
    <w:rsid w:val="0001349B"/>
    <w:rsid w:val="000147D4"/>
    <w:rsid w:val="00015B24"/>
    <w:rsid w:val="00021DF4"/>
    <w:rsid w:val="000220BE"/>
    <w:rsid w:val="0002358D"/>
    <w:rsid w:val="00026254"/>
    <w:rsid w:val="00030A10"/>
    <w:rsid w:val="00031AED"/>
    <w:rsid w:val="0003431D"/>
    <w:rsid w:val="000353F3"/>
    <w:rsid w:val="00035DC5"/>
    <w:rsid w:val="0003748F"/>
    <w:rsid w:val="00037505"/>
    <w:rsid w:val="0004333C"/>
    <w:rsid w:val="00043FC1"/>
    <w:rsid w:val="000441DE"/>
    <w:rsid w:val="00047406"/>
    <w:rsid w:val="000508E6"/>
    <w:rsid w:val="00052420"/>
    <w:rsid w:val="00054755"/>
    <w:rsid w:val="0005586A"/>
    <w:rsid w:val="00057071"/>
    <w:rsid w:val="000606E3"/>
    <w:rsid w:val="00061B3B"/>
    <w:rsid w:val="00070BFD"/>
    <w:rsid w:val="00072636"/>
    <w:rsid w:val="00072EA5"/>
    <w:rsid w:val="000733B0"/>
    <w:rsid w:val="00076BD6"/>
    <w:rsid w:val="00077F8C"/>
    <w:rsid w:val="00080C0C"/>
    <w:rsid w:val="00081483"/>
    <w:rsid w:val="00081986"/>
    <w:rsid w:val="00082AF2"/>
    <w:rsid w:val="000844DE"/>
    <w:rsid w:val="00085A3D"/>
    <w:rsid w:val="000863DF"/>
    <w:rsid w:val="00090AB3"/>
    <w:rsid w:val="000930D3"/>
    <w:rsid w:val="0009502A"/>
    <w:rsid w:val="00096DF6"/>
    <w:rsid w:val="000A138B"/>
    <w:rsid w:val="000B69B5"/>
    <w:rsid w:val="000B7428"/>
    <w:rsid w:val="000C1BAA"/>
    <w:rsid w:val="000C442E"/>
    <w:rsid w:val="000C7F4A"/>
    <w:rsid w:val="000D7D3D"/>
    <w:rsid w:val="000E6BF8"/>
    <w:rsid w:val="000F110C"/>
    <w:rsid w:val="000F4604"/>
    <w:rsid w:val="000F7AB1"/>
    <w:rsid w:val="00100A1A"/>
    <w:rsid w:val="0010158B"/>
    <w:rsid w:val="00107CE2"/>
    <w:rsid w:val="001105A6"/>
    <w:rsid w:val="001177D1"/>
    <w:rsid w:val="001208C8"/>
    <w:rsid w:val="00121927"/>
    <w:rsid w:val="00122958"/>
    <w:rsid w:val="00124545"/>
    <w:rsid w:val="0012494B"/>
    <w:rsid w:val="001250E5"/>
    <w:rsid w:val="00125B97"/>
    <w:rsid w:val="0013070B"/>
    <w:rsid w:val="00130BEE"/>
    <w:rsid w:val="00136247"/>
    <w:rsid w:val="001417B3"/>
    <w:rsid w:val="00144CF1"/>
    <w:rsid w:val="001504A8"/>
    <w:rsid w:val="00150783"/>
    <w:rsid w:val="001516DA"/>
    <w:rsid w:val="00153FB4"/>
    <w:rsid w:val="0015425E"/>
    <w:rsid w:val="00155633"/>
    <w:rsid w:val="00157DF5"/>
    <w:rsid w:val="0016013F"/>
    <w:rsid w:val="00160E15"/>
    <w:rsid w:val="00162E6C"/>
    <w:rsid w:val="001631DE"/>
    <w:rsid w:val="001639CA"/>
    <w:rsid w:val="001650CE"/>
    <w:rsid w:val="00165C7A"/>
    <w:rsid w:val="00167701"/>
    <w:rsid w:val="00172734"/>
    <w:rsid w:val="001731AD"/>
    <w:rsid w:val="00176B26"/>
    <w:rsid w:val="00180F61"/>
    <w:rsid w:val="00182B8B"/>
    <w:rsid w:val="00184519"/>
    <w:rsid w:val="001879F0"/>
    <w:rsid w:val="00191989"/>
    <w:rsid w:val="001932CE"/>
    <w:rsid w:val="001942A7"/>
    <w:rsid w:val="0019465D"/>
    <w:rsid w:val="001951A7"/>
    <w:rsid w:val="001A41CE"/>
    <w:rsid w:val="001A6AA2"/>
    <w:rsid w:val="001B022D"/>
    <w:rsid w:val="001B1BEF"/>
    <w:rsid w:val="001B5E9A"/>
    <w:rsid w:val="001C2BFC"/>
    <w:rsid w:val="001C2CEC"/>
    <w:rsid w:val="001D1FB1"/>
    <w:rsid w:val="001D424D"/>
    <w:rsid w:val="001D4E82"/>
    <w:rsid w:val="001D56B1"/>
    <w:rsid w:val="001D612C"/>
    <w:rsid w:val="001E17E4"/>
    <w:rsid w:val="001E3164"/>
    <w:rsid w:val="001E57D5"/>
    <w:rsid w:val="001E68F8"/>
    <w:rsid w:val="001E6F27"/>
    <w:rsid w:val="001F030D"/>
    <w:rsid w:val="001F2126"/>
    <w:rsid w:val="001F27F3"/>
    <w:rsid w:val="001F4680"/>
    <w:rsid w:val="001F4D8B"/>
    <w:rsid w:val="001F5EBF"/>
    <w:rsid w:val="00200D71"/>
    <w:rsid w:val="00201363"/>
    <w:rsid w:val="00201E4B"/>
    <w:rsid w:val="00202B6E"/>
    <w:rsid w:val="0020445D"/>
    <w:rsid w:val="00204CCD"/>
    <w:rsid w:val="00204FBD"/>
    <w:rsid w:val="002071E9"/>
    <w:rsid w:val="00210584"/>
    <w:rsid w:val="00212E15"/>
    <w:rsid w:val="00227B02"/>
    <w:rsid w:val="00232D32"/>
    <w:rsid w:val="002349CA"/>
    <w:rsid w:val="00240426"/>
    <w:rsid w:val="00241605"/>
    <w:rsid w:val="002430F3"/>
    <w:rsid w:val="00245262"/>
    <w:rsid w:val="00247720"/>
    <w:rsid w:val="00250BF2"/>
    <w:rsid w:val="00252499"/>
    <w:rsid w:val="00255D98"/>
    <w:rsid w:val="00260CDC"/>
    <w:rsid w:val="002612E0"/>
    <w:rsid w:val="0027027F"/>
    <w:rsid w:val="00270992"/>
    <w:rsid w:val="00275F72"/>
    <w:rsid w:val="00276CA4"/>
    <w:rsid w:val="00280844"/>
    <w:rsid w:val="00280B68"/>
    <w:rsid w:val="00282741"/>
    <w:rsid w:val="00282767"/>
    <w:rsid w:val="002832A1"/>
    <w:rsid w:val="002858B2"/>
    <w:rsid w:val="002940D7"/>
    <w:rsid w:val="002947FF"/>
    <w:rsid w:val="00295B49"/>
    <w:rsid w:val="00296FA0"/>
    <w:rsid w:val="002A00D3"/>
    <w:rsid w:val="002A05EE"/>
    <w:rsid w:val="002A08BF"/>
    <w:rsid w:val="002A20C7"/>
    <w:rsid w:val="002A319D"/>
    <w:rsid w:val="002A37EC"/>
    <w:rsid w:val="002A5526"/>
    <w:rsid w:val="002A6BBA"/>
    <w:rsid w:val="002B0062"/>
    <w:rsid w:val="002B2814"/>
    <w:rsid w:val="002B54F5"/>
    <w:rsid w:val="002B738F"/>
    <w:rsid w:val="002B7571"/>
    <w:rsid w:val="002C2A3A"/>
    <w:rsid w:val="002D23ED"/>
    <w:rsid w:val="002D5661"/>
    <w:rsid w:val="002D6204"/>
    <w:rsid w:val="002E1D86"/>
    <w:rsid w:val="002E650B"/>
    <w:rsid w:val="002E67B8"/>
    <w:rsid w:val="002F00D2"/>
    <w:rsid w:val="002F2C67"/>
    <w:rsid w:val="002F388B"/>
    <w:rsid w:val="002F4C7C"/>
    <w:rsid w:val="002F56E7"/>
    <w:rsid w:val="00300476"/>
    <w:rsid w:val="003077CE"/>
    <w:rsid w:val="003114E6"/>
    <w:rsid w:val="0031415C"/>
    <w:rsid w:val="00316FC8"/>
    <w:rsid w:val="003172D4"/>
    <w:rsid w:val="0032354D"/>
    <w:rsid w:val="00325E31"/>
    <w:rsid w:val="003308D4"/>
    <w:rsid w:val="00330A07"/>
    <w:rsid w:val="00336C01"/>
    <w:rsid w:val="00336EA7"/>
    <w:rsid w:val="00340B2C"/>
    <w:rsid w:val="00340BC8"/>
    <w:rsid w:val="00341451"/>
    <w:rsid w:val="00343567"/>
    <w:rsid w:val="003452AB"/>
    <w:rsid w:val="00351928"/>
    <w:rsid w:val="00352BAC"/>
    <w:rsid w:val="00352FF6"/>
    <w:rsid w:val="0036079E"/>
    <w:rsid w:val="003650C8"/>
    <w:rsid w:val="0036787E"/>
    <w:rsid w:val="00371024"/>
    <w:rsid w:val="0037172D"/>
    <w:rsid w:val="00373018"/>
    <w:rsid w:val="003730D8"/>
    <w:rsid w:val="0037463A"/>
    <w:rsid w:val="003768D8"/>
    <w:rsid w:val="00383C76"/>
    <w:rsid w:val="00387FA6"/>
    <w:rsid w:val="003909B3"/>
    <w:rsid w:val="00396934"/>
    <w:rsid w:val="003A5765"/>
    <w:rsid w:val="003A58A9"/>
    <w:rsid w:val="003A5DD2"/>
    <w:rsid w:val="003B0FF5"/>
    <w:rsid w:val="003B2139"/>
    <w:rsid w:val="003B21FF"/>
    <w:rsid w:val="003B313F"/>
    <w:rsid w:val="003B3D9B"/>
    <w:rsid w:val="003B6509"/>
    <w:rsid w:val="003C2F20"/>
    <w:rsid w:val="003C645A"/>
    <w:rsid w:val="003C6C15"/>
    <w:rsid w:val="003D2594"/>
    <w:rsid w:val="003D2692"/>
    <w:rsid w:val="003D2E1D"/>
    <w:rsid w:val="003D3D90"/>
    <w:rsid w:val="003D62C3"/>
    <w:rsid w:val="003E1A1C"/>
    <w:rsid w:val="003E24A6"/>
    <w:rsid w:val="003E7F8C"/>
    <w:rsid w:val="003F02C8"/>
    <w:rsid w:val="003F031F"/>
    <w:rsid w:val="003F0390"/>
    <w:rsid w:val="003F1020"/>
    <w:rsid w:val="003F30E7"/>
    <w:rsid w:val="003F7889"/>
    <w:rsid w:val="003F7F8C"/>
    <w:rsid w:val="00402286"/>
    <w:rsid w:val="00403454"/>
    <w:rsid w:val="00411308"/>
    <w:rsid w:val="004113E5"/>
    <w:rsid w:val="004124E8"/>
    <w:rsid w:val="00412A2E"/>
    <w:rsid w:val="00413973"/>
    <w:rsid w:val="0042272E"/>
    <w:rsid w:val="0042332A"/>
    <w:rsid w:val="00424F4C"/>
    <w:rsid w:val="004272A1"/>
    <w:rsid w:val="00430691"/>
    <w:rsid w:val="00444EEC"/>
    <w:rsid w:val="004479FB"/>
    <w:rsid w:val="0045171E"/>
    <w:rsid w:val="00460E7E"/>
    <w:rsid w:val="0046735D"/>
    <w:rsid w:val="00472557"/>
    <w:rsid w:val="004725D0"/>
    <w:rsid w:val="00474C2F"/>
    <w:rsid w:val="00474F85"/>
    <w:rsid w:val="00475056"/>
    <w:rsid w:val="00480FF9"/>
    <w:rsid w:val="004836FE"/>
    <w:rsid w:val="00492AB3"/>
    <w:rsid w:val="0049382D"/>
    <w:rsid w:val="00496683"/>
    <w:rsid w:val="004A2499"/>
    <w:rsid w:val="004A2A07"/>
    <w:rsid w:val="004A312D"/>
    <w:rsid w:val="004A4CDC"/>
    <w:rsid w:val="004B76E4"/>
    <w:rsid w:val="004C3EF3"/>
    <w:rsid w:val="004C5405"/>
    <w:rsid w:val="004C5C81"/>
    <w:rsid w:val="004C5E4E"/>
    <w:rsid w:val="004C6524"/>
    <w:rsid w:val="004C6C24"/>
    <w:rsid w:val="004C739D"/>
    <w:rsid w:val="004D1B25"/>
    <w:rsid w:val="004D5598"/>
    <w:rsid w:val="004E44FD"/>
    <w:rsid w:val="004F0939"/>
    <w:rsid w:val="004F3AB5"/>
    <w:rsid w:val="004F4184"/>
    <w:rsid w:val="005004C8"/>
    <w:rsid w:val="00500A0C"/>
    <w:rsid w:val="005017F5"/>
    <w:rsid w:val="00506F28"/>
    <w:rsid w:val="005118C8"/>
    <w:rsid w:val="00511A98"/>
    <w:rsid w:val="00513C43"/>
    <w:rsid w:val="00521311"/>
    <w:rsid w:val="005216E4"/>
    <w:rsid w:val="00530D1F"/>
    <w:rsid w:val="005322DD"/>
    <w:rsid w:val="00536041"/>
    <w:rsid w:val="00537811"/>
    <w:rsid w:val="00540030"/>
    <w:rsid w:val="00541CD9"/>
    <w:rsid w:val="00543969"/>
    <w:rsid w:val="00543FAE"/>
    <w:rsid w:val="005453D4"/>
    <w:rsid w:val="00546FBD"/>
    <w:rsid w:val="00553766"/>
    <w:rsid w:val="005562BD"/>
    <w:rsid w:val="00564910"/>
    <w:rsid w:val="005652C0"/>
    <w:rsid w:val="005725DE"/>
    <w:rsid w:val="00574590"/>
    <w:rsid w:val="00574A58"/>
    <w:rsid w:val="00575865"/>
    <w:rsid w:val="00580ECE"/>
    <w:rsid w:val="005819E7"/>
    <w:rsid w:val="00585E91"/>
    <w:rsid w:val="00586E24"/>
    <w:rsid w:val="005934B8"/>
    <w:rsid w:val="005A356F"/>
    <w:rsid w:val="005A4257"/>
    <w:rsid w:val="005A4474"/>
    <w:rsid w:val="005A52CD"/>
    <w:rsid w:val="005A6BC1"/>
    <w:rsid w:val="005B0724"/>
    <w:rsid w:val="005B12C2"/>
    <w:rsid w:val="005B2431"/>
    <w:rsid w:val="005B4EC0"/>
    <w:rsid w:val="005B7AA5"/>
    <w:rsid w:val="005C1CBE"/>
    <w:rsid w:val="005C3A4E"/>
    <w:rsid w:val="005C4953"/>
    <w:rsid w:val="005C504A"/>
    <w:rsid w:val="005C650A"/>
    <w:rsid w:val="005C7648"/>
    <w:rsid w:val="005D1DB3"/>
    <w:rsid w:val="005D462E"/>
    <w:rsid w:val="005E3B00"/>
    <w:rsid w:val="005F3D7E"/>
    <w:rsid w:val="005F5E48"/>
    <w:rsid w:val="00600035"/>
    <w:rsid w:val="006004E4"/>
    <w:rsid w:val="00600681"/>
    <w:rsid w:val="006030D1"/>
    <w:rsid w:val="00605AA1"/>
    <w:rsid w:val="00607720"/>
    <w:rsid w:val="00611421"/>
    <w:rsid w:val="00615016"/>
    <w:rsid w:val="00615B23"/>
    <w:rsid w:val="0061663C"/>
    <w:rsid w:val="00620CF5"/>
    <w:rsid w:val="00622202"/>
    <w:rsid w:val="00623C46"/>
    <w:rsid w:val="006431EE"/>
    <w:rsid w:val="00643567"/>
    <w:rsid w:val="00645D4B"/>
    <w:rsid w:val="006503AE"/>
    <w:rsid w:val="0065236C"/>
    <w:rsid w:val="006539EE"/>
    <w:rsid w:val="00662275"/>
    <w:rsid w:val="00662430"/>
    <w:rsid w:val="00662D9B"/>
    <w:rsid w:val="00665907"/>
    <w:rsid w:val="006721D8"/>
    <w:rsid w:val="00684DF4"/>
    <w:rsid w:val="00687510"/>
    <w:rsid w:val="006930DF"/>
    <w:rsid w:val="00693FD2"/>
    <w:rsid w:val="00695373"/>
    <w:rsid w:val="006A04F7"/>
    <w:rsid w:val="006A6717"/>
    <w:rsid w:val="006B24CC"/>
    <w:rsid w:val="006B7F67"/>
    <w:rsid w:val="006C276D"/>
    <w:rsid w:val="006C6627"/>
    <w:rsid w:val="006D0437"/>
    <w:rsid w:val="006D147D"/>
    <w:rsid w:val="006D17FD"/>
    <w:rsid w:val="006D190C"/>
    <w:rsid w:val="006D2760"/>
    <w:rsid w:val="006D62E8"/>
    <w:rsid w:val="006D6CCA"/>
    <w:rsid w:val="006D7558"/>
    <w:rsid w:val="006E37AC"/>
    <w:rsid w:val="006E5A85"/>
    <w:rsid w:val="006E6820"/>
    <w:rsid w:val="006E6A12"/>
    <w:rsid w:val="006F0D43"/>
    <w:rsid w:val="006F2758"/>
    <w:rsid w:val="006F308C"/>
    <w:rsid w:val="006F319B"/>
    <w:rsid w:val="006F5743"/>
    <w:rsid w:val="006F5858"/>
    <w:rsid w:val="006F590F"/>
    <w:rsid w:val="006F6709"/>
    <w:rsid w:val="006F679D"/>
    <w:rsid w:val="00700357"/>
    <w:rsid w:val="00700508"/>
    <w:rsid w:val="00703F9B"/>
    <w:rsid w:val="00705162"/>
    <w:rsid w:val="00705780"/>
    <w:rsid w:val="00710D2F"/>
    <w:rsid w:val="0071166D"/>
    <w:rsid w:val="00714197"/>
    <w:rsid w:val="00724061"/>
    <w:rsid w:val="00726DA4"/>
    <w:rsid w:val="00731BD5"/>
    <w:rsid w:val="007329E7"/>
    <w:rsid w:val="00741076"/>
    <w:rsid w:val="00744DD1"/>
    <w:rsid w:val="007455C5"/>
    <w:rsid w:val="007466F4"/>
    <w:rsid w:val="00753C09"/>
    <w:rsid w:val="00754A9A"/>
    <w:rsid w:val="007554F0"/>
    <w:rsid w:val="0075776C"/>
    <w:rsid w:val="00757FC9"/>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1BFB"/>
    <w:rsid w:val="007A437D"/>
    <w:rsid w:val="007A5DE1"/>
    <w:rsid w:val="007B1137"/>
    <w:rsid w:val="007B2D89"/>
    <w:rsid w:val="007C1247"/>
    <w:rsid w:val="007C25BF"/>
    <w:rsid w:val="007C2CC7"/>
    <w:rsid w:val="007C5157"/>
    <w:rsid w:val="007D0A0D"/>
    <w:rsid w:val="007D1096"/>
    <w:rsid w:val="007E0782"/>
    <w:rsid w:val="007E4A3F"/>
    <w:rsid w:val="007E5706"/>
    <w:rsid w:val="007E5886"/>
    <w:rsid w:val="007E7A05"/>
    <w:rsid w:val="007F2066"/>
    <w:rsid w:val="007F3591"/>
    <w:rsid w:val="007F5A97"/>
    <w:rsid w:val="008036E1"/>
    <w:rsid w:val="0080410A"/>
    <w:rsid w:val="00805AC0"/>
    <w:rsid w:val="00806C0C"/>
    <w:rsid w:val="00806EFD"/>
    <w:rsid w:val="0081299C"/>
    <w:rsid w:val="00813F77"/>
    <w:rsid w:val="00814957"/>
    <w:rsid w:val="00817392"/>
    <w:rsid w:val="00817C02"/>
    <w:rsid w:val="00817C46"/>
    <w:rsid w:val="00822933"/>
    <w:rsid w:val="00830487"/>
    <w:rsid w:val="008325A5"/>
    <w:rsid w:val="00832B0B"/>
    <w:rsid w:val="00834B9C"/>
    <w:rsid w:val="00840784"/>
    <w:rsid w:val="00841849"/>
    <w:rsid w:val="00843D75"/>
    <w:rsid w:val="00844E13"/>
    <w:rsid w:val="00857B83"/>
    <w:rsid w:val="00861D61"/>
    <w:rsid w:val="008620E7"/>
    <w:rsid w:val="0086761B"/>
    <w:rsid w:val="00867A06"/>
    <w:rsid w:val="00870959"/>
    <w:rsid w:val="008725B5"/>
    <w:rsid w:val="00874D55"/>
    <w:rsid w:val="00877420"/>
    <w:rsid w:val="00880E30"/>
    <w:rsid w:val="0088495A"/>
    <w:rsid w:val="00887A6F"/>
    <w:rsid w:val="008943AC"/>
    <w:rsid w:val="00894F13"/>
    <w:rsid w:val="00896FF7"/>
    <w:rsid w:val="008A0CFE"/>
    <w:rsid w:val="008A74D5"/>
    <w:rsid w:val="008B1210"/>
    <w:rsid w:val="008B2FD5"/>
    <w:rsid w:val="008C0147"/>
    <w:rsid w:val="008C024C"/>
    <w:rsid w:val="008C4C72"/>
    <w:rsid w:val="008D1373"/>
    <w:rsid w:val="008D4A2E"/>
    <w:rsid w:val="008D6FF1"/>
    <w:rsid w:val="008E01FC"/>
    <w:rsid w:val="008E123A"/>
    <w:rsid w:val="008E190C"/>
    <w:rsid w:val="008E360A"/>
    <w:rsid w:val="008E5F0B"/>
    <w:rsid w:val="008E60C7"/>
    <w:rsid w:val="008F1664"/>
    <w:rsid w:val="008F5C77"/>
    <w:rsid w:val="008F74FA"/>
    <w:rsid w:val="008F77F0"/>
    <w:rsid w:val="009014FD"/>
    <w:rsid w:val="009021C8"/>
    <w:rsid w:val="0090258F"/>
    <w:rsid w:val="00913F10"/>
    <w:rsid w:val="009165E2"/>
    <w:rsid w:val="00917982"/>
    <w:rsid w:val="009223E2"/>
    <w:rsid w:val="0092241B"/>
    <w:rsid w:val="00924EF5"/>
    <w:rsid w:val="009253DE"/>
    <w:rsid w:val="009308C5"/>
    <w:rsid w:val="00937C90"/>
    <w:rsid w:val="0094182D"/>
    <w:rsid w:val="00942F8A"/>
    <w:rsid w:val="0094320C"/>
    <w:rsid w:val="00945558"/>
    <w:rsid w:val="00946EBB"/>
    <w:rsid w:val="009476F0"/>
    <w:rsid w:val="00951550"/>
    <w:rsid w:val="00951895"/>
    <w:rsid w:val="00952F81"/>
    <w:rsid w:val="00954AA6"/>
    <w:rsid w:val="009602A1"/>
    <w:rsid w:val="0096040D"/>
    <w:rsid w:val="0096382C"/>
    <w:rsid w:val="00966B5F"/>
    <w:rsid w:val="00966C28"/>
    <w:rsid w:val="00966E92"/>
    <w:rsid w:val="009777C6"/>
    <w:rsid w:val="00984332"/>
    <w:rsid w:val="009847A9"/>
    <w:rsid w:val="00985FDA"/>
    <w:rsid w:val="00992622"/>
    <w:rsid w:val="009957B2"/>
    <w:rsid w:val="00995AAA"/>
    <w:rsid w:val="009A475C"/>
    <w:rsid w:val="009B0470"/>
    <w:rsid w:val="009B4C34"/>
    <w:rsid w:val="009B6188"/>
    <w:rsid w:val="009C6DC3"/>
    <w:rsid w:val="009C7AF7"/>
    <w:rsid w:val="009D13F3"/>
    <w:rsid w:val="009D1CF8"/>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77C"/>
    <w:rsid w:val="00A05809"/>
    <w:rsid w:val="00A158A8"/>
    <w:rsid w:val="00A15E46"/>
    <w:rsid w:val="00A164AE"/>
    <w:rsid w:val="00A16B89"/>
    <w:rsid w:val="00A21F21"/>
    <w:rsid w:val="00A227D3"/>
    <w:rsid w:val="00A22FB6"/>
    <w:rsid w:val="00A2720B"/>
    <w:rsid w:val="00A330A3"/>
    <w:rsid w:val="00A33B81"/>
    <w:rsid w:val="00A347D5"/>
    <w:rsid w:val="00A35EAA"/>
    <w:rsid w:val="00A411F4"/>
    <w:rsid w:val="00A43C37"/>
    <w:rsid w:val="00A43F49"/>
    <w:rsid w:val="00A444E9"/>
    <w:rsid w:val="00A448C4"/>
    <w:rsid w:val="00A46237"/>
    <w:rsid w:val="00A55A85"/>
    <w:rsid w:val="00A60889"/>
    <w:rsid w:val="00A61FB9"/>
    <w:rsid w:val="00A63129"/>
    <w:rsid w:val="00A637C2"/>
    <w:rsid w:val="00A67DFF"/>
    <w:rsid w:val="00A71811"/>
    <w:rsid w:val="00A71D9E"/>
    <w:rsid w:val="00A72097"/>
    <w:rsid w:val="00A760C7"/>
    <w:rsid w:val="00A77877"/>
    <w:rsid w:val="00A80106"/>
    <w:rsid w:val="00A820AE"/>
    <w:rsid w:val="00A82BBA"/>
    <w:rsid w:val="00A83394"/>
    <w:rsid w:val="00A834DA"/>
    <w:rsid w:val="00A87DB4"/>
    <w:rsid w:val="00AA2F9C"/>
    <w:rsid w:val="00AA6411"/>
    <w:rsid w:val="00AA6A73"/>
    <w:rsid w:val="00AA6DCC"/>
    <w:rsid w:val="00AB0336"/>
    <w:rsid w:val="00AB145F"/>
    <w:rsid w:val="00AC1706"/>
    <w:rsid w:val="00AC205B"/>
    <w:rsid w:val="00AC344A"/>
    <w:rsid w:val="00AD6C04"/>
    <w:rsid w:val="00AE1DE3"/>
    <w:rsid w:val="00AE2BEC"/>
    <w:rsid w:val="00AE3D94"/>
    <w:rsid w:val="00AF0FB2"/>
    <w:rsid w:val="00AF22DE"/>
    <w:rsid w:val="00B0004C"/>
    <w:rsid w:val="00B014F2"/>
    <w:rsid w:val="00B10A94"/>
    <w:rsid w:val="00B119E9"/>
    <w:rsid w:val="00B11C2C"/>
    <w:rsid w:val="00B16C07"/>
    <w:rsid w:val="00B21FE2"/>
    <w:rsid w:val="00B224D0"/>
    <w:rsid w:val="00B27125"/>
    <w:rsid w:val="00B31F93"/>
    <w:rsid w:val="00B37853"/>
    <w:rsid w:val="00B4603D"/>
    <w:rsid w:val="00B47DD4"/>
    <w:rsid w:val="00B50F16"/>
    <w:rsid w:val="00B52B57"/>
    <w:rsid w:val="00B54D94"/>
    <w:rsid w:val="00B5759C"/>
    <w:rsid w:val="00B61581"/>
    <w:rsid w:val="00B62BF0"/>
    <w:rsid w:val="00B6467A"/>
    <w:rsid w:val="00B64BC1"/>
    <w:rsid w:val="00B716E3"/>
    <w:rsid w:val="00B72351"/>
    <w:rsid w:val="00B72CC8"/>
    <w:rsid w:val="00B7536C"/>
    <w:rsid w:val="00B85836"/>
    <w:rsid w:val="00B86C02"/>
    <w:rsid w:val="00B873B5"/>
    <w:rsid w:val="00B9068A"/>
    <w:rsid w:val="00B946E7"/>
    <w:rsid w:val="00BA0E71"/>
    <w:rsid w:val="00BA20D6"/>
    <w:rsid w:val="00BA2EC7"/>
    <w:rsid w:val="00BA6C07"/>
    <w:rsid w:val="00BA7C92"/>
    <w:rsid w:val="00BB39A6"/>
    <w:rsid w:val="00BB44E0"/>
    <w:rsid w:val="00BB5748"/>
    <w:rsid w:val="00BB7F5B"/>
    <w:rsid w:val="00BC2244"/>
    <w:rsid w:val="00BC46B1"/>
    <w:rsid w:val="00BC4993"/>
    <w:rsid w:val="00BC67A6"/>
    <w:rsid w:val="00BD36EB"/>
    <w:rsid w:val="00BD6263"/>
    <w:rsid w:val="00BD6FD7"/>
    <w:rsid w:val="00BE069E"/>
    <w:rsid w:val="00BE0FAD"/>
    <w:rsid w:val="00BE22BE"/>
    <w:rsid w:val="00BE24D8"/>
    <w:rsid w:val="00BE276D"/>
    <w:rsid w:val="00BE2F0D"/>
    <w:rsid w:val="00BE6725"/>
    <w:rsid w:val="00BF2BCE"/>
    <w:rsid w:val="00BF2C05"/>
    <w:rsid w:val="00C00DDA"/>
    <w:rsid w:val="00C0430E"/>
    <w:rsid w:val="00C04905"/>
    <w:rsid w:val="00C07BA9"/>
    <w:rsid w:val="00C10C56"/>
    <w:rsid w:val="00C12452"/>
    <w:rsid w:val="00C141AC"/>
    <w:rsid w:val="00C16289"/>
    <w:rsid w:val="00C21BF2"/>
    <w:rsid w:val="00C224E7"/>
    <w:rsid w:val="00C23B1F"/>
    <w:rsid w:val="00C246EA"/>
    <w:rsid w:val="00C301A6"/>
    <w:rsid w:val="00C3231C"/>
    <w:rsid w:val="00C349E5"/>
    <w:rsid w:val="00C371B9"/>
    <w:rsid w:val="00C41A43"/>
    <w:rsid w:val="00C41DC7"/>
    <w:rsid w:val="00C4351A"/>
    <w:rsid w:val="00C466B7"/>
    <w:rsid w:val="00C51F64"/>
    <w:rsid w:val="00C57244"/>
    <w:rsid w:val="00C57DD4"/>
    <w:rsid w:val="00C60EF3"/>
    <w:rsid w:val="00C64DE4"/>
    <w:rsid w:val="00C66105"/>
    <w:rsid w:val="00C66E4C"/>
    <w:rsid w:val="00C72FFC"/>
    <w:rsid w:val="00C73ECD"/>
    <w:rsid w:val="00C75B03"/>
    <w:rsid w:val="00C804D6"/>
    <w:rsid w:val="00C907EB"/>
    <w:rsid w:val="00C90FF0"/>
    <w:rsid w:val="00C91E5D"/>
    <w:rsid w:val="00C972BD"/>
    <w:rsid w:val="00CA0C29"/>
    <w:rsid w:val="00CA2104"/>
    <w:rsid w:val="00CA6501"/>
    <w:rsid w:val="00CA7F8E"/>
    <w:rsid w:val="00CB1E60"/>
    <w:rsid w:val="00CB209E"/>
    <w:rsid w:val="00CB3555"/>
    <w:rsid w:val="00CB3CB7"/>
    <w:rsid w:val="00CB655B"/>
    <w:rsid w:val="00CB78DE"/>
    <w:rsid w:val="00CB7EFD"/>
    <w:rsid w:val="00CC3E35"/>
    <w:rsid w:val="00CD2585"/>
    <w:rsid w:val="00CD3B8A"/>
    <w:rsid w:val="00CD4D46"/>
    <w:rsid w:val="00CD666F"/>
    <w:rsid w:val="00CD6BE8"/>
    <w:rsid w:val="00CD716A"/>
    <w:rsid w:val="00CE1FF2"/>
    <w:rsid w:val="00CE6EE0"/>
    <w:rsid w:val="00CF1A80"/>
    <w:rsid w:val="00CF3033"/>
    <w:rsid w:val="00CF3BFC"/>
    <w:rsid w:val="00CF447B"/>
    <w:rsid w:val="00D00F17"/>
    <w:rsid w:val="00D01279"/>
    <w:rsid w:val="00D026D6"/>
    <w:rsid w:val="00D03691"/>
    <w:rsid w:val="00D05BC4"/>
    <w:rsid w:val="00D077A9"/>
    <w:rsid w:val="00D10FCA"/>
    <w:rsid w:val="00D1228B"/>
    <w:rsid w:val="00D1365A"/>
    <w:rsid w:val="00D168C4"/>
    <w:rsid w:val="00D20F86"/>
    <w:rsid w:val="00D27EDA"/>
    <w:rsid w:val="00D3207E"/>
    <w:rsid w:val="00D3354E"/>
    <w:rsid w:val="00D33CD6"/>
    <w:rsid w:val="00D33FB8"/>
    <w:rsid w:val="00D35BE0"/>
    <w:rsid w:val="00D44B88"/>
    <w:rsid w:val="00D46029"/>
    <w:rsid w:val="00D5005B"/>
    <w:rsid w:val="00D54C5E"/>
    <w:rsid w:val="00D60E93"/>
    <w:rsid w:val="00D62A70"/>
    <w:rsid w:val="00D63C44"/>
    <w:rsid w:val="00D63EC3"/>
    <w:rsid w:val="00D70A90"/>
    <w:rsid w:val="00D71051"/>
    <w:rsid w:val="00D73B9C"/>
    <w:rsid w:val="00D745BB"/>
    <w:rsid w:val="00D75561"/>
    <w:rsid w:val="00D75A3E"/>
    <w:rsid w:val="00D7694A"/>
    <w:rsid w:val="00D83395"/>
    <w:rsid w:val="00D87B81"/>
    <w:rsid w:val="00D87D30"/>
    <w:rsid w:val="00D90435"/>
    <w:rsid w:val="00D94CB2"/>
    <w:rsid w:val="00D94D0C"/>
    <w:rsid w:val="00D95E2F"/>
    <w:rsid w:val="00D97D63"/>
    <w:rsid w:val="00D97D77"/>
    <w:rsid w:val="00DA1CE4"/>
    <w:rsid w:val="00DA2AD7"/>
    <w:rsid w:val="00DA5A37"/>
    <w:rsid w:val="00DA6F7F"/>
    <w:rsid w:val="00DB012D"/>
    <w:rsid w:val="00DB2280"/>
    <w:rsid w:val="00DB27F4"/>
    <w:rsid w:val="00DB568C"/>
    <w:rsid w:val="00DB79B8"/>
    <w:rsid w:val="00DC0D50"/>
    <w:rsid w:val="00DC66F9"/>
    <w:rsid w:val="00DD3114"/>
    <w:rsid w:val="00DE1207"/>
    <w:rsid w:val="00DE21D6"/>
    <w:rsid w:val="00DE3830"/>
    <w:rsid w:val="00DE65A2"/>
    <w:rsid w:val="00DE7835"/>
    <w:rsid w:val="00DF169F"/>
    <w:rsid w:val="00DF39CB"/>
    <w:rsid w:val="00DF51C9"/>
    <w:rsid w:val="00DF77E7"/>
    <w:rsid w:val="00E00EF1"/>
    <w:rsid w:val="00E00F64"/>
    <w:rsid w:val="00E0126E"/>
    <w:rsid w:val="00E018C2"/>
    <w:rsid w:val="00E04666"/>
    <w:rsid w:val="00E056BA"/>
    <w:rsid w:val="00E05FAF"/>
    <w:rsid w:val="00E174A9"/>
    <w:rsid w:val="00E23408"/>
    <w:rsid w:val="00E248F2"/>
    <w:rsid w:val="00E2560A"/>
    <w:rsid w:val="00E256A5"/>
    <w:rsid w:val="00E258AF"/>
    <w:rsid w:val="00E2656D"/>
    <w:rsid w:val="00E350CC"/>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836CA"/>
    <w:rsid w:val="00E92182"/>
    <w:rsid w:val="00E9235D"/>
    <w:rsid w:val="00E92927"/>
    <w:rsid w:val="00E93CF9"/>
    <w:rsid w:val="00E95484"/>
    <w:rsid w:val="00E95BD7"/>
    <w:rsid w:val="00EA0A63"/>
    <w:rsid w:val="00EA1599"/>
    <w:rsid w:val="00EA3400"/>
    <w:rsid w:val="00EA5B3F"/>
    <w:rsid w:val="00EB3055"/>
    <w:rsid w:val="00EB6DA1"/>
    <w:rsid w:val="00EC1BF7"/>
    <w:rsid w:val="00ED0C45"/>
    <w:rsid w:val="00ED3FB6"/>
    <w:rsid w:val="00ED5BD1"/>
    <w:rsid w:val="00ED6968"/>
    <w:rsid w:val="00ED6C73"/>
    <w:rsid w:val="00EE31F7"/>
    <w:rsid w:val="00EF028C"/>
    <w:rsid w:val="00EF4EAC"/>
    <w:rsid w:val="00EF7232"/>
    <w:rsid w:val="00F07099"/>
    <w:rsid w:val="00F076D8"/>
    <w:rsid w:val="00F07776"/>
    <w:rsid w:val="00F12092"/>
    <w:rsid w:val="00F16F11"/>
    <w:rsid w:val="00F225C5"/>
    <w:rsid w:val="00F2283B"/>
    <w:rsid w:val="00F2292E"/>
    <w:rsid w:val="00F23292"/>
    <w:rsid w:val="00F256B6"/>
    <w:rsid w:val="00F30402"/>
    <w:rsid w:val="00F34CE2"/>
    <w:rsid w:val="00F350F5"/>
    <w:rsid w:val="00F35526"/>
    <w:rsid w:val="00F36A6E"/>
    <w:rsid w:val="00F41E83"/>
    <w:rsid w:val="00F42341"/>
    <w:rsid w:val="00F434EA"/>
    <w:rsid w:val="00F449D2"/>
    <w:rsid w:val="00F460B0"/>
    <w:rsid w:val="00F50FDC"/>
    <w:rsid w:val="00F5178F"/>
    <w:rsid w:val="00F534BE"/>
    <w:rsid w:val="00F65A34"/>
    <w:rsid w:val="00F672F0"/>
    <w:rsid w:val="00F70ABC"/>
    <w:rsid w:val="00F75788"/>
    <w:rsid w:val="00F767D8"/>
    <w:rsid w:val="00F8232B"/>
    <w:rsid w:val="00F83C18"/>
    <w:rsid w:val="00F84C0C"/>
    <w:rsid w:val="00F86E5B"/>
    <w:rsid w:val="00F8757C"/>
    <w:rsid w:val="00F902F6"/>
    <w:rsid w:val="00F93595"/>
    <w:rsid w:val="00F94BD3"/>
    <w:rsid w:val="00F95CAC"/>
    <w:rsid w:val="00FA72EE"/>
    <w:rsid w:val="00FA795E"/>
    <w:rsid w:val="00FB09AE"/>
    <w:rsid w:val="00FB1680"/>
    <w:rsid w:val="00FB217D"/>
    <w:rsid w:val="00FB6CB6"/>
    <w:rsid w:val="00FB74AD"/>
    <w:rsid w:val="00FC022D"/>
    <w:rsid w:val="00FC2463"/>
    <w:rsid w:val="00FC26FC"/>
    <w:rsid w:val="00FC413E"/>
    <w:rsid w:val="00FD2802"/>
    <w:rsid w:val="00FD3BF0"/>
    <w:rsid w:val="00FD58EC"/>
    <w:rsid w:val="00FE1E41"/>
    <w:rsid w:val="00FE2C64"/>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E2F"/>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customStyle="1" w:styleId="UnresolvedMention1">
    <w:name w:val="Unresolved Mention1"/>
    <w:basedOn w:val="DefaultParagraphFont"/>
    <w:uiPriority w:val="99"/>
    <w:semiHidden/>
    <w:unhideWhenUsed/>
    <w:rsid w:val="00125B97"/>
    <w:rPr>
      <w:color w:val="605E5C"/>
      <w:shd w:val="clear" w:color="auto" w:fill="E1DFDD"/>
    </w:rPr>
  </w:style>
  <w:style w:type="character" w:styleId="UnresolvedMention">
    <w:name w:val="Unresolved Mention"/>
    <w:basedOn w:val="DefaultParagraphFont"/>
    <w:uiPriority w:val="99"/>
    <w:semiHidden/>
    <w:unhideWhenUsed/>
    <w:rsid w:val="0006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33B909-6411-AD4C-895A-9EDCB218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67</TotalTime>
  <Pages>9</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13394</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Paul W. Talbot</cp:lastModifiedBy>
  <cp:revision>39</cp:revision>
  <cp:lastPrinted>2019-01-03T17:17:00Z</cp:lastPrinted>
  <dcterms:created xsi:type="dcterms:W3CDTF">2019-01-21T15:45:00Z</dcterms:created>
  <dcterms:modified xsi:type="dcterms:W3CDTF">2020-07-09T14:59:00Z</dcterms:modified>
</cp:coreProperties>
</file>